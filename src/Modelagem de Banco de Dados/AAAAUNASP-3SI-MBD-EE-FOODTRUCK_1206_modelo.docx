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EF65" w14:textId="7310A158" w:rsidR="007C22FD" w:rsidRPr="00040CE8" w:rsidRDefault="00C932D1" w:rsidP="00C932D1">
      <w:pPr>
        <w:pStyle w:val="Ttulo1"/>
      </w:pPr>
      <w:r w:rsidRPr="00C932D1">
        <w:t xml:space="preserve">Sistema de Controle para </w:t>
      </w:r>
      <w:proofErr w:type="spellStart"/>
      <w:r w:rsidRPr="00C932D1">
        <w:t>Foodtruck</w:t>
      </w:r>
      <w:proofErr w:type="spellEnd"/>
    </w:p>
    <w:p w14:paraId="013AE60C" w14:textId="77777777" w:rsidR="005844CE" w:rsidRDefault="005844CE" w:rsidP="005844CE">
      <w:pPr>
        <w:pStyle w:val="Ttulo2"/>
        <w:numPr>
          <w:ilvl w:val="1"/>
          <w:numId w:val="10"/>
        </w:numPr>
      </w:pPr>
      <w:r>
        <w:t>Equipe</w:t>
      </w:r>
    </w:p>
    <w:p w14:paraId="4B97FD47" w14:textId="77777777" w:rsidR="005844CE" w:rsidRDefault="005844CE" w:rsidP="005844CE">
      <w:pPr>
        <w:rPr>
          <w:color w:val="FF0000"/>
          <w:sz w:val="20"/>
          <w:szCs w:val="16"/>
        </w:rPr>
      </w:pPr>
      <w:r>
        <w:rPr>
          <w:color w:val="FF0000"/>
          <w:sz w:val="20"/>
          <w:szCs w:val="16"/>
        </w:rPr>
        <w:t>Liste, em ordem alfabética, o nome completo dos integrantes da equipe deste projeto. Exclua estas instruções antes da entrega final.</w:t>
      </w:r>
    </w:p>
    <w:p w14:paraId="5437E0A7" w14:textId="77777777" w:rsidR="005844CE" w:rsidRDefault="005844CE" w:rsidP="005844CE">
      <w:pPr>
        <w:pStyle w:val="Ttulo2"/>
        <w:numPr>
          <w:ilvl w:val="0"/>
          <w:numId w:val="0"/>
        </w:numPr>
      </w:pPr>
    </w:p>
    <w:p w14:paraId="3734DF91" w14:textId="7BF07EA8" w:rsidR="003156D1" w:rsidRPr="00040CE8" w:rsidRDefault="00E6094E" w:rsidP="0034660A">
      <w:pPr>
        <w:pStyle w:val="Ttulo2"/>
      </w:pPr>
      <w:r w:rsidRPr="00040CE8">
        <w:t>Caso</w:t>
      </w:r>
    </w:p>
    <w:p w14:paraId="02718A68" w14:textId="3BB2EEB1" w:rsidR="00873ADF" w:rsidRDefault="00C932D1" w:rsidP="0034660A">
      <w:pPr>
        <w:pStyle w:val="Ttulo3"/>
      </w:pPr>
      <w:r w:rsidRPr="00C932D1">
        <w:t xml:space="preserve">Sistema de Controle para </w:t>
      </w:r>
      <w:proofErr w:type="spellStart"/>
      <w:r w:rsidRPr="00C932D1">
        <w:t>Foodtruck</w:t>
      </w:r>
      <w:proofErr w:type="spellEnd"/>
    </w:p>
    <w:p w14:paraId="1E9ADB57" w14:textId="73423472" w:rsidR="00C932D1" w:rsidRPr="00C932D1" w:rsidRDefault="00C932D1" w:rsidP="00C932D1">
      <w:r>
        <w:t xml:space="preserve">Mirian e Edson são os proprietários do </w:t>
      </w:r>
      <w:proofErr w:type="spellStart"/>
      <w:r w:rsidRPr="00C54C76">
        <w:rPr>
          <w:i/>
        </w:rPr>
        <w:t>foodtruck</w:t>
      </w:r>
      <w:proofErr w:type="spellEnd"/>
      <w:r>
        <w:t xml:space="preserve"> </w:t>
      </w:r>
      <w:proofErr w:type="spellStart"/>
      <w:r>
        <w:rPr>
          <w:b/>
        </w:rPr>
        <w:t>Talentu’s</w:t>
      </w:r>
      <w:proofErr w:type="spellEnd"/>
      <w:r>
        <w:rPr>
          <w:b/>
        </w:rPr>
        <w:t xml:space="preserve"> Burg</w:t>
      </w:r>
      <w:r w:rsidRPr="000809F9">
        <w:rPr>
          <w:b/>
        </w:rPr>
        <w:t>er</w:t>
      </w:r>
      <w:r>
        <w:t xml:space="preserve">. </w:t>
      </w:r>
      <w:r w:rsidR="00046423">
        <w:t xml:space="preserve">Desde 1997, operam o </w:t>
      </w:r>
      <w:proofErr w:type="spellStart"/>
      <w:r w:rsidR="00046423" w:rsidRPr="00046423">
        <w:rPr>
          <w:i/>
          <w:iCs/>
        </w:rPr>
        <w:t>foodtruck</w:t>
      </w:r>
      <w:proofErr w:type="spellEnd"/>
      <w:r w:rsidR="00046423">
        <w:t xml:space="preserve"> totalmente manual</w:t>
      </w:r>
      <w:r w:rsidR="008C677B">
        <w:t>, sem a utilização de quaisquer tecnologia</w:t>
      </w:r>
      <w:r w:rsidR="00215E78">
        <w:t>s</w:t>
      </w:r>
      <w:r w:rsidR="008C677B">
        <w:t xml:space="preserve"> (hardware e/ou software)</w:t>
      </w:r>
      <w:r w:rsidR="00046423">
        <w:t>. Da gestão dos pedidos até o controle de pagamentos</w:t>
      </w:r>
      <w:r w:rsidR="008C677B">
        <w:t>, todos os controles se sustentam na utilização de lápis, caneta e papel (alguns pré-impressos)</w:t>
      </w:r>
      <w:r w:rsidR="00046423">
        <w:t xml:space="preserve">. </w:t>
      </w:r>
      <w:r>
        <w:t>Recentemente decidiram informatizar alguns processos de sua operação</w:t>
      </w:r>
      <w:r w:rsidR="007652FB">
        <w:t>, após sua filha Ana, que cursa Sistemas de Informação, convencê-los das vantagens de fazê-lo. Ana</w:t>
      </w:r>
      <w:r w:rsidR="00841A46">
        <w:t>,</w:t>
      </w:r>
      <w:r w:rsidR="007652FB">
        <w:t xml:space="preserve"> inclusive</w:t>
      </w:r>
      <w:r w:rsidR="00841A46">
        <w:t>,</w:t>
      </w:r>
      <w:r w:rsidR="007652FB">
        <w:t xml:space="preserve"> sugeriu que poderiam iniciar adotando a versão gratuita do </w:t>
      </w:r>
      <w:r w:rsidR="007652FB" w:rsidRPr="007652FB">
        <w:rPr>
          <w:rFonts w:ascii="Arial Narrow" w:hAnsi="Arial Narrow"/>
        </w:rPr>
        <w:t>SGBD-R MySQL</w:t>
      </w:r>
      <w:r w:rsidR="00841A46" w:rsidRPr="00841A46">
        <w:t>, hospedando</w:t>
      </w:r>
      <w:r w:rsidR="008414E0">
        <w:t xml:space="preserve"> o aplicativo</w:t>
      </w:r>
      <w:r w:rsidR="00841A46" w:rsidRPr="00841A46">
        <w:t xml:space="preserve"> em </w:t>
      </w:r>
      <w:r w:rsidR="00841A46" w:rsidRPr="00841A46">
        <w:rPr>
          <w:rFonts w:ascii="Arial Narrow" w:hAnsi="Arial Narrow"/>
        </w:rPr>
        <w:t>servidores AWS</w:t>
      </w:r>
      <w:r w:rsidR="00343982">
        <w:t xml:space="preserve"> utilizando </w:t>
      </w:r>
      <w:r w:rsidR="00343982" w:rsidRPr="00343982">
        <w:rPr>
          <w:rFonts w:ascii="Arial Narrow" w:hAnsi="Arial Narrow"/>
        </w:rPr>
        <w:t xml:space="preserve">Python + </w:t>
      </w:r>
      <w:proofErr w:type="spellStart"/>
      <w:r w:rsidR="00343982" w:rsidRPr="00343982">
        <w:rPr>
          <w:rFonts w:ascii="Arial Narrow" w:hAnsi="Arial Narrow"/>
        </w:rPr>
        <w:t>Flet</w:t>
      </w:r>
      <w:proofErr w:type="spellEnd"/>
      <w:r w:rsidR="00343982" w:rsidRPr="00343982">
        <w:rPr>
          <w:rFonts w:ascii="Arial Narrow" w:hAnsi="Arial Narrow"/>
        </w:rPr>
        <w:t xml:space="preserve"> + </w:t>
      </w:r>
      <w:proofErr w:type="spellStart"/>
      <w:r w:rsidR="00343982" w:rsidRPr="00343982">
        <w:rPr>
          <w:rFonts w:ascii="Arial Narrow" w:hAnsi="Arial Narrow"/>
        </w:rPr>
        <w:t>Bootstrap</w:t>
      </w:r>
      <w:proofErr w:type="spellEnd"/>
      <w:r w:rsidR="00343982" w:rsidRPr="00343982">
        <w:rPr>
          <w:rFonts w:ascii="Arial Narrow" w:hAnsi="Arial Narrow"/>
        </w:rPr>
        <w:t xml:space="preserve"> + </w:t>
      </w:r>
      <w:proofErr w:type="spellStart"/>
      <w:r w:rsidR="00343982" w:rsidRPr="00343982">
        <w:rPr>
          <w:rFonts w:ascii="Arial Narrow" w:hAnsi="Arial Narrow"/>
        </w:rPr>
        <w:t>uvicorn</w:t>
      </w:r>
      <w:proofErr w:type="spellEnd"/>
      <w:r w:rsidR="00343982">
        <w:t xml:space="preserve"> como </w:t>
      </w:r>
      <w:r w:rsidR="00343982" w:rsidRPr="00343982">
        <w:rPr>
          <w:i/>
          <w:iCs/>
        </w:rPr>
        <w:t>framework</w:t>
      </w:r>
      <w:r w:rsidR="00343982">
        <w:t xml:space="preserve"> web.</w:t>
      </w:r>
    </w:p>
    <w:p w14:paraId="6B16BEE2" w14:textId="77777777" w:rsidR="00C932D1" w:rsidRPr="00873ADF" w:rsidRDefault="00C932D1" w:rsidP="00C932D1">
      <w:pPr>
        <w:pStyle w:val="Ttulo4"/>
      </w:pPr>
      <w:r>
        <w:t>Controle de Receitas</w:t>
      </w:r>
    </w:p>
    <w:p w14:paraId="2EA8FFB4" w14:textId="0F6842D5" w:rsidR="00046423" w:rsidRDefault="007B5367" w:rsidP="00C932D1">
      <w:r>
        <w:t xml:space="preserve">Mirian necessita de uma maneira de armazenar </w:t>
      </w:r>
      <w:r w:rsidR="00046423">
        <w:t xml:space="preserve">eletronicamente </w:t>
      </w:r>
      <w:r>
        <w:t xml:space="preserve">as receitas dos pratos </w:t>
      </w:r>
      <w:r w:rsidR="00D174C3">
        <w:t xml:space="preserve">preparados e </w:t>
      </w:r>
      <w:r>
        <w:t xml:space="preserve">servidos </w:t>
      </w:r>
      <w:r w:rsidR="00D174C3">
        <w:t>aos clientes do</w:t>
      </w:r>
      <w:r>
        <w:t xml:space="preserve"> </w:t>
      </w:r>
      <w:proofErr w:type="spellStart"/>
      <w:r w:rsidRPr="007B5367">
        <w:rPr>
          <w:i/>
          <w:iCs/>
        </w:rPr>
        <w:t>foodtruck</w:t>
      </w:r>
      <w:proofErr w:type="spellEnd"/>
      <w:r w:rsidR="00046423">
        <w:t>, para facilitar a consulta em caso de dúvidas na preparação e para facilitar a compra dos insumos necessários à operação diária do negócio.</w:t>
      </w:r>
      <w:r w:rsidR="00A94CD4">
        <w:t xml:space="preserve"> Desde 202, a ANVISA obriga que as calorias sejam indicadas nas receitas.</w:t>
      </w:r>
    </w:p>
    <w:p w14:paraId="62A5D4F1" w14:textId="4D416A42" w:rsidR="00C932D1" w:rsidRPr="00046423" w:rsidRDefault="00046423" w:rsidP="00C932D1">
      <w:pPr>
        <w:rPr>
          <w:b/>
          <w:bCs/>
        </w:rPr>
      </w:pPr>
      <w:r w:rsidRPr="00046423">
        <w:rPr>
          <w:b/>
          <w:bCs/>
        </w:rPr>
        <w:t xml:space="preserve">Definições </w:t>
      </w:r>
    </w:p>
    <w:p w14:paraId="6A823B56" w14:textId="77777777" w:rsidR="00C932D1" w:rsidRDefault="00C932D1" w:rsidP="00C932D1">
      <w:pPr>
        <w:pStyle w:val="PargrafodaLista"/>
        <w:numPr>
          <w:ilvl w:val="0"/>
          <w:numId w:val="9"/>
        </w:numPr>
      </w:pPr>
      <w:r>
        <w:t xml:space="preserve">São produzidos diferentes </w:t>
      </w:r>
      <w:r w:rsidRPr="00F92E39">
        <w:rPr>
          <w:b/>
          <w:smallCaps/>
        </w:rPr>
        <w:t>lanches</w:t>
      </w:r>
    </w:p>
    <w:p w14:paraId="212B3E24" w14:textId="77777777" w:rsidR="00C932D1" w:rsidRDefault="00C932D1" w:rsidP="00C932D1">
      <w:pPr>
        <w:pStyle w:val="PargrafodaLista"/>
        <w:numPr>
          <w:ilvl w:val="0"/>
          <w:numId w:val="9"/>
        </w:numPr>
      </w:pPr>
      <w:r>
        <w:t xml:space="preserve">Cada lanche possui um </w:t>
      </w:r>
      <w:r w:rsidRPr="00C32ED2">
        <w:rPr>
          <w:rFonts w:ascii="Consolas" w:hAnsi="Consolas" w:cs="Consolas"/>
          <w:b/>
        </w:rPr>
        <w:t>nome</w:t>
      </w:r>
      <w:r>
        <w:rPr>
          <w:rFonts w:ascii="Consolas" w:hAnsi="Consolas" w:cs="Consolas"/>
          <w:b/>
        </w:rPr>
        <w:t xml:space="preserve"> </w:t>
      </w:r>
      <w:r w:rsidRPr="008E70E0">
        <w:t>único</w:t>
      </w:r>
      <w:r>
        <w:t xml:space="preserve"> e uma </w:t>
      </w:r>
      <w:r w:rsidRPr="00C32ED2">
        <w:rPr>
          <w:rFonts w:ascii="Consolas" w:hAnsi="Consolas" w:cs="Consolas"/>
          <w:b/>
        </w:rPr>
        <w:t>foto</w:t>
      </w:r>
    </w:p>
    <w:p w14:paraId="12FBB423" w14:textId="77777777" w:rsidR="00C932D1" w:rsidRDefault="00C932D1" w:rsidP="00C932D1">
      <w:pPr>
        <w:pStyle w:val="PargrafodaLista"/>
        <w:numPr>
          <w:ilvl w:val="0"/>
          <w:numId w:val="9"/>
        </w:numPr>
      </w:pPr>
      <w:r>
        <w:t xml:space="preserve">O lanche registra também o seu </w:t>
      </w:r>
      <w:r w:rsidRPr="00C32ED2">
        <w:rPr>
          <w:rFonts w:ascii="Consolas" w:hAnsi="Consolas" w:cs="Consolas"/>
          <w:b/>
        </w:rPr>
        <w:t>preparo</w:t>
      </w:r>
    </w:p>
    <w:p w14:paraId="5D3A5A03" w14:textId="77777777" w:rsidR="00C932D1" w:rsidRDefault="00C932D1" w:rsidP="00C932D1">
      <w:pPr>
        <w:pStyle w:val="PargrafodaLista"/>
        <w:numPr>
          <w:ilvl w:val="0"/>
          <w:numId w:val="9"/>
        </w:numPr>
      </w:pPr>
      <w:r>
        <w:t xml:space="preserve">Cada lanche é composto por diferentes </w:t>
      </w:r>
      <w:r w:rsidRPr="00F92E39">
        <w:rPr>
          <w:b/>
          <w:smallCaps/>
        </w:rPr>
        <w:t>ingredientes</w:t>
      </w:r>
    </w:p>
    <w:p w14:paraId="229C00E1" w14:textId="77777777" w:rsidR="00C932D1" w:rsidRDefault="00C932D1" w:rsidP="00C932D1">
      <w:pPr>
        <w:pStyle w:val="PargrafodaLista"/>
        <w:numPr>
          <w:ilvl w:val="0"/>
          <w:numId w:val="9"/>
        </w:numPr>
      </w:pPr>
      <w:r>
        <w:t>Cada ingrediente compõe diferentes lanches</w:t>
      </w:r>
    </w:p>
    <w:p w14:paraId="55DA7EC5" w14:textId="77777777" w:rsidR="00C932D1" w:rsidRDefault="00C932D1" w:rsidP="00C932D1">
      <w:pPr>
        <w:pStyle w:val="PargrafodaLista"/>
        <w:numPr>
          <w:ilvl w:val="0"/>
          <w:numId w:val="9"/>
        </w:numPr>
      </w:pPr>
      <w:r>
        <w:lastRenderedPageBreak/>
        <w:t xml:space="preserve">Cada ingrediente possui um </w:t>
      </w:r>
      <w:r w:rsidRPr="00C32ED2">
        <w:rPr>
          <w:rFonts w:ascii="Consolas" w:hAnsi="Consolas" w:cs="Consolas"/>
          <w:b/>
        </w:rPr>
        <w:t>nome</w:t>
      </w:r>
      <w:r>
        <w:t xml:space="preserve">, a </w:t>
      </w:r>
      <w:r w:rsidRPr="00841D60">
        <w:rPr>
          <w:rFonts w:ascii="Consolas" w:hAnsi="Consolas" w:cs="Consolas"/>
          <w:b/>
        </w:rPr>
        <w:t>quantidade de</w:t>
      </w:r>
      <w:r>
        <w:t xml:space="preserve"> </w:t>
      </w:r>
      <w:r w:rsidRPr="00C32ED2">
        <w:rPr>
          <w:rFonts w:ascii="Consolas" w:hAnsi="Consolas" w:cs="Consolas"/>
          <w:b/>
        </w:rPr>
        <w:t>calorias</w:t>
      </w:r>
      <w:r>
        <w:t xml:space="preserve"> (equivalente a uma unidade de medida) e a sua </w:t>
      </w:r>
      <w:r w:rsidRPr="00C32ED2">
        <w:rPr>
          <w:rFonts w:ascii="Consolas" w:hAnsi="Consolas" w:cs="Consolas"/>
          <w:b/>
        </w:rPr>
        <w:t>unidade</w:t>
      </w:r>
      <w:r>
        <w:t xml:space="preserve"> </w:t>
      </w:r>
      <w:r w:rsidRPr="00841D60">
        <w:rPr>
          <w:rFonts w:ascii="Consolas" w:hAnsi="Consolas" w:cs="Consolas"/>
          <w:b/>
        </w:rPr>
        <w:t>de medida</w:t>
      </w:r>
    </w:p>
    <w:p w14:paraId="3A3E2CE6" w14:textId="77777777" w:rsidR="00C932D1" w:rsidRDefault="00C932D1" w:rsidP="00C932D1">
      <w:pPr>
        <w:pStyle w:val="PargrafodaLista"/>
        <w:numPr>
          <w:ilvl w:val="0"/>
          <w:numId w:val="9"/>
        </w:numPr>
      </w:pPr>
      <w:r>
        <w:t xml:space="preserve">A </w:t>
      </w:r>
      <w:r w:rsidRPr="00F92E39">
        <w:rPr>
          <w:b/>
          <w:smallCaps/>
        </w:rPr>
        <w:t>receita</w:t>
      </w:r>
      <w:r>
        <w:t xml:space="preserve"> do lanche indica a </w:t>
      </w:r>
      <w:r w:rsidRPr="00C32ED2">
        <w:rPr>
          <w:rFonts w:ascii="Consolas" w:hAnsi="Consolas" w:cs="Consolas"/>
          <w:b/>
        </w:rPr>
        <w:t>quantidade</w:t>
      </w:r>
      <w:r>
        <w:t xml:space="preserve"> de cada ingrediente</w:t>
      </w:r>
    </w:p>
    <w:p w14:paraId="76C7EDE8" w14:textId="37E620BA" w:rsidR="00C932D1" w:rsidRDefault="00C932D1">
      <w:pPr>
        <w:spacing w:before="0" w:line="240" w:lineRule="auto"/>
        <w:jc w:val="left"/>
        <w:rPr>
          <w:b/>
        </w:rPr>
      </w:pPr>
    </w:p>
    <w:p w14:paraId="17592833" w14:textId="73EA18D7" w:rsidR="00C932D1" w:rsidRPr="00C932D1" w:rsidRDefault="00C932D1" w:rsidP="00C932D1">
      <w:pPr>
        <w:rPr>
          <w:b/>
          <w:bCs/>
        </w:rPr>
      </w:pPr>
      <w:r w:rsidRPr="00C932D1">
        <w:rPr>
          <w:b/>
          <w:bCs/>
        </w:rPr>
        <w:t>Exemplo de Receita</w:t>
      </w:r>
    </w:p>
    <w:p w14:paraId="59DCA964" w14:textId="4F63CDB8" w:rsidR="00C932D1" w:rsidRPr="00C932D1" w:rsidRDefault="00C932D1" w:rsidP="00C932D1">
      <w:r>
        <w:rPr>
          <w:noProof/>
        </w:rPr>
        <w:drawing>
          <wp:inline distT="0" distB="0" distL="0" distR="0" wp14:anchorId="5EFBC6B8" wp14:editId="4EF992E5">
            <wp:extent cx="4419600" cy="5207000"/>
            <wp:effectExtent l="19050" t="19050" r="0" b="0"/>
            <wp:docPr id="8310199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179" b="5963"/>
                    <a:stretch/>
                  </pic:blipFill>
                  <pic:spPr bwMode="auto">
                    <a:xfrm>
                      <a:off x="0" y="0"/>
                      <a:ext cx="4419600" cy="5207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3C6C0" w14:textId="77777777" w:rsidR="00C932D1" w:rsidRDefault="00C932D1">
      <w:pPr>
        <w:spacing w:before="0" w:line="240" w:lineRule="auto"/>
        <w:jc w:val="left"/>
        <w:rPr>
          <w:b/>
        </w:rPr>
      </w:pPr>
      <w:r>
        <w:br w:type="page"/>
      </w:r>
    </w:p>
    <w:p w14:paraId="6BDEBEF5" w14:textId="7DAB0034" w:rsidR="00C932D1" w:rsidRDefault="00C932D1" w:rsidP="00C932D1">
      <w:pPr>
        <w:pStyle w:val="Ttulo4"/>
      </w:pPr>
      <w:r>
        <w:lastRenderedPageBreak/>
        <w:t>Controle de Cardápios</w:t>
      </w:r>
    </w:p>
    <w:p w14:paraId="7E417A8E" w14:textId="0FC5FF2B" w:rsidR="00946476" w:rsidRDefault="00946476" w:rsidP="00946476">
      <w:r>
        <w:t xml:space="preserve">Edson </w:t>
      </w:r>
      <w:r w:rsidR="00BD0538">
        <w:t>necessita</w:t>
      </w:r>
      <w:r w:rsidR="00225D16">
        <w:t xml:space="preserve"> um </w:t>
      </w:r>
      <w:r>
        <w:t xml:space="preserve">controle de cardápios para o seu </w:t>
      </w:r>
      <w:proofErr w:type="spellStart"/>
      <w:r w:rsidRPr="00363AFD">
        <w:rPr>
          <w:i/>
        </w:rPr>
        <w:t>foodtruck</w:t>
      </w:r>
      <w:proofErr w:type="spellEnd"/>
      <w:r w:rsidR="00046423">
        <w:t>, para controlar a impressão e validade dos cardápios e preços praticados.</w:t>
      </w:r>
    </w:p>
    <w:p w14:paraId="5F0846F2" w14:textId="4868202D" w:rsidR="00046423" w:rsidRPr="00046423" w:rsidRDefault="00046423" w:rsidP="00946476">
      <w:pPr>
        <w:rPr>
          <w:b/>
          <w:bCs/>
        </w:rPr>
      </w:pPr>
      <w:r w:rsidRPr="00046423">
        <w:rPr>
          <w:b/>
          <w:bCs/>
        </w:rPr>
        <w:t>Definições</w:t>
      </w:r>
    </w:p>
    <w:p w14:paraId="48A09696" w14:textId="77777777" w:rsidR="00C932D1" w:rsidRDefault="00C932D1" w:rsidP="00C932D1">
      <w:pPr>
        <w:pStyle w:val="PargrafodaLista"/>
        <w:numPr>
          <w:ilvl w:val="0"/>
          <w:numId w:val="9"/>
        </w:numPr>
      </w:pPr>
      <w:r>
        <w:t xml:space="preserve">O </w:t>
      </w:r>
      <w:r w:rsidRPr="0018152D">
        <w:rPr>
          <w:b/>
          <w:smallCaps/>
        </w:rPr>
        <w:t>cardápio</w:t>
      </w:r>
      <w:r>
        <w:t xml:space="preserve"> possui um </w:t>
      </w:r>
      <w:r w:rsidRPr="0018152D">
        <w:rPr>
          <w:rFonts w:ascii="Consolas" w:hAnsi="Consolas" w:cs="Consolas"/>
          <w:b/>
        </w:rPr>
        <w:t>título</w:t>
      </w:r>
      <w:r>
        <w:t xml:space="preserve"> e uma </w:t>
      </w:r>
      <w:r w:rsidRPr="0018152D">
        <w:rPr>
          <w:rFonts w:ascii="Consolas" w:hAnsi="Consolas" w:cs="Consolas"/>
          <w:b/>
        </w:rPr>
        <w:t>data de validade</w:t>
      </w:r>
    </w:p>
    <w:p w14:paraId="53BDC6B7" w14:textId="4DA79A35" w:rsidR="00C932D1" w:rsidRDefault="00C932D1" w:rsidP="00C932D1">
      <w:pPr>
        <w:pStyle w:val="PargrafodaLista"/>
        <w:numPr>
          <w:ilvl w:val="0"/>
          <w:numId w:val="9"/>
        </w:numPr>
      </w:pPr>
      <w:r>
        <w:t>O cardápio apresenta cada</w:t>
      </w:r>
      <w:r w:rsidR="00B149DE">
        <w:t xml:space="preserve"> </w:t>
      </w:r>
      <w:r w:rsidR="00B149DE" w:rsidRPr="00B149DE">
        <w:rPr>
          <w:b/>
          <w:bCs/>
          <w:smallCaps/>
        </w:rPr>
        <w:t>opção</w:t>
      </w:r>
      <w:r w:rsidR="00B149DE">
        <w:t xml:space="preserve"> de lanche </w:t>
      </w:r>
      <w:r>
        <w:t>selecionado para o período</w:t>
      </w:r>
    </w:p>
    <w:p w14:paraId="327D4C99" w14:textId="77777777" w:rsidR="00C932D1" w:rsidRDefault="00C932D1" w:rsidP="00C932D1">
      <w:pPr>
        <w:pStyle w:val="PargrafodaLista"/>
        <w:numPr>
          <w:ilvl w:val="0"/>
          <w:numId w:val="9"/>
        </w:numPr>
      </w:pPr>
      <w:r>
        <w:t xml:space="preserve">O cardápio mostra o </w:t>
      </w:r>
      <w:r w:rsidRPr="00225D16">
        <w:rPr>
          <w:rFonts w:ascii="Consolas" w:hAnsi="Consolas" w:cs="Consolas"/>
        </w:rPr>
        <w:t>nome</w:t>
      </w:r>
      <w:r>
        <w:t xml:space="preserve"> do lanche, seu </w:t>
      </w:r>
      <w:r w:rsidRPr="0018152D">
        <w:rPr>
          <w:rFonts w:ascii="Consolas" w:hAnsi="Consolas" w:cs="Consolas"/>
          <w:b/>
        </w:rPr>
        <w:t>preço</w:t>
      </w:r>
      <w:r>
        <w:t xml:space="preserve"> e sua </w:t>
      </w:r>
      <w:r w:rsidRPr="00E62127">
        <w:rPr>
          <w:rFonts w:ascii="Consolas" w:hAnsi="Consolas" w:cs="Consolas"/>
        </w:rPr>
        <w:t>foto</w:t>
      </w:r>
    </w:p>
    <w:p w14:paraId="0BF05590" w14:textId="77777777" w:rsidR="00C932D1" w:rsidRDefault="00C932D1" w:rsidP="00C932D1">
      <w:pPr>
        <w:pStyle w:val="PargrafodaLista"/>
        <w:numPr>
          <w:ilvl w:val="0"/>
          <w:numId w:val="9"/>
        </w:numPr>
      </w:pPr>
      <w:r>
        <w:t>Um cardápio apresenta vários lanches</w:t>
      </w:r>
    </w:p>
    <w:p w14:paraId="1E0F2FD5" w14:textId="77777777" w:rsidR="00C932D1" w:rsidRDefault="00C932D1" w:rsidP="00C932D1">
      <w:pPr>
        <w:pStyle w:val="PargrafodaLista"/>
        <w:numPr>
          <w:ilvl w:val="0"/>
          <w:numId w:val="9"/>
        </w:numPr>
      </w:pPr>
      <w:r>
        <w:t>Um lanche pode fazer parte de vários cardápios</w:t>
      </w:r>
    </w:p>
    <w:p w14:paraId="2116B532" w14:textId="0E0978FB" w:rsidR="00C932D1" w:rsidRPr="00C932D1" w:rsidRDefault="00C932D1" w:rsidP="00C932D1">
      <w:pPr>
        <w:rPr>
          <w:b/>
          <w:bCs/>
        </w:rPr>
      </w:pPr>
      <w:r w:rsidRPr="00C932D1">
        <w:rPr>
          <w:b/>
          <w:bCs/>
        </w:rPr>
        <w:t>Exemplo de Cardápio</w:t>
      </w:r>
    </w:p>
    <w:p w14:paraId="48E3B9B7" w14:textId="1CEFC940" w:rsidR="00C932D1" w:rsidRDefault="00C932D1" w:rsidP="00C932D1">
      <w:r>
        <w:rPr>
          <w:noProof/>
        </w:rPr>
        <w:drawing>
          <wp:inline distT="0" distB="0" distL="0" distR="0" wp14:anchorId="74EDF55A" wp14:editId="7C84CF16">
            <wp:extent cx="5759450" cy="3321050"/>
            <wp:effectExtent l="0" t="0" r="0" b="0"/>
            <wp:docPr id="548109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61"/>
                    <a:stretch/>
                  </pic:blipFill>
                  <pic:spPr bwMode="auto">
                    <a:xfrm>
                      <a:off x="0" y="0"/>
                      <a:ext cx="57594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32D1">
        <w:br w:type="page"/>
      </w:r>
    </w:p>
    <w:p w14:paraId="56828FD5" w14:textId="71CEB541" w:rsidR="00C932D1" w:rsidRDefault="00C932D1" w:rsidP="00C932D1">
      <w:pPr>
        <w:pStyle w:val="Ttulo4"/>
      </w:pPr>
      <w:r>
        <w:lastRenderedPageBreak/>
        <w:t>Controle de Comanda</w:t>
      </w:r>
    </w:p>
    <w:p w14:paraId="6306BD09" w14:textId="0724A601" w:rsidR="00946476" w:rsidRDefault="00946476" w:rsidP="00946476">
      <w:r>
        <w:t xml:space="preserve">Edson, </w:t>
      </w:r>
      <w:r w:rsidR="00225D16">
        <w:t>necessita</w:t>
      </w:r>
      <w:r w:rsidR="00615F0F">
        <w:t xml:space="preserve"> também</w:t>
      </w:r>
      <w:r w:rsidR="00225D16">
        <w:t xml:space="preserve"> de um</w:t>
      </w:r>
      <w:r>
        <w:t xml:space="preserve"> controle de </w:t>
      </w:r>
      <w:r w:rsidRPr="003A0BC1">
        <w:rPr>
          <w:b/>
        </w:rPr>
        <w:t>comanda</w:t>
      </w:r>
      <w:r>
        <w:t xml:space="preserve"> para informatizar a gestão dos pedidos e vendas de seu negócio</w:t>
      </w:r>
      <w:r w:rsidR="00356074">
        <w:t xml:space="preserve"> e evitar problemas e reclamações de seus clientes</w:t>
      </w:r>
      <w:r w:rsidR="00DA4F18">
        <w:t>, ao apresentar o valor devido</w:t>
      </w:r>
      <w:r w:rsidR="00356074">
        <w:t>.</w:t>
      </w:r>
    </w:p>
    <w:p w14:paraId="148EF2D1" w14:textId="2C0668F2" w:rsidR="00946476" w:rsidRDefault="00946476" w:rsidP="00946476">
      <w:r>
        <w:t xml:space="preserve">Segundo a </w:t>
      </w:r>
      <w:r w:rsidRPr="00356074">
        <w:rPr>
          <w:rFonts w:ascii="Arial Narrow" w:hAnsi="Arial Narrow"/>
        </w:rPr>
        <w:t>Academia Brasileira de Letras</w:t>
      </w:r>
      <w:r>
        <w:t xml:space="preserve">, </w:t>
      </w:r>
      <w:sdt>
        <w:sdtPr>
          <w:id w:val="351207047"/>
          <w:citation/>
        </w:sdtPr>
        <w:sdtContent>
          <w:r>
            <w:fldChar w:fldCharType="begin"/>
          </w:r>
          <w:r>
            <w:instrText xml:space="preserve"> CITATION Com08 \p 323 \n  \t  \l 1046  </w:instrText>
          </w:r>
          <w:r>
            <w:fldChar w:fldCharType="separate"/>
          </w:r>
          <w:r w:rsidR="00DE004C">
            <w:rPr>
              <w:noProof/>
            </w:rPr>
            <w:t>(2008, p. 323)</w:t>
          </w:r>
          <w:r>
            <w:rPr>
              <w:noProof/>
            </w:rPr>
            <w:fldChar w:fldCharType="end"/>
          </w:r>
        </w:sdtContent>
      </w:sdt>
      <w:r>
        <w:t>,</w:t>
      </w:r>
    </w:p>
    <w:p w14:paraId="17BA5976" w14:textId="57506198" w:rsidR="00946476" w:rsidRDefault="00946476" w:rsidP="00946476">
      <w:pPr>
        <w:pStyle w:val="CitaoABNT4Linhas"/>
      </w:pPr>
      <w:r w:rsidRPr="00630C77">
        <w:rPr>
          <w:b/>
        </w:rPr>
        <w:t>comanda</w:t>
      </w:r>
      <w:r>
        <w:rPr>
          <w:b/>
        </w:rPr>
        <w:t xml:space="preserve"> </w:t>
      </w:r>
      <w:r w:rsidRPr="00946E12">
        <w:rPr>
          <w:color w:val="548DD4" w:themeColor="text2" w:themeTint="99"/>
        </w:rPr>
        <w:t>(</w:t>
      </w:r>
      <w:proofErr w:type="spellStart"/>
      <w:r>
        <w:rPr>
          <w:color w:val="548DD4" w:themeColor="text2" w:themeTint="99"/>
        </w:rPr>
        <w:t>co.</w:t>
      </w:r>
      <w:r w:rsidRPr="00946E12">
        <w:rPr>
          <w:b/>
          <w:i/>
          <w:color w:val="548DD4" w:themeColor="text2" w:themeTint="99"/>
        </w:rPr>
        <w:t>man</w:t>
      </w:r>
      <w:r>
        <w:rPr>
          <w:color w:val="548DD4" w:themeColor="text2" w:themeTint="99"/>
        </w:rPr>
        <w:t>.da</w:t>
      </w:r>
      <w:proofErr w:type="spellEnd"/>
      <w:r w:rsidRPr="00946E12">
        <w:rPr>
          <w:color w:val="548DD4" w:themeColor="text2" w:themeTint="99"/>
        </w:rPr>
        <w:t>)</w:t>
      </w:r>
      <w:r>
        <w:t xml:space="preserve"> </w:t>
      </w:r>
      <w:proofErr w:type="spellStart"/>
      <w:r w:rsidRPr="00630C77">
        <w:rPr>
          <w:i/>
        </w:rPr>
        <w:t>s.f</w:t>
      </w:r>
      <w:proofErr w:type="spellEnd"/>
      <w:r>
        <w:t>. Solicitação, por escrito, utilizada nos bares e restaurantes, que controla os pedidos dos usuários [clientes].</w:t>
      </w:r>
    </w:p>
    <w:p w14:paraId="0F800E28" w14:textId="5295EBA7" w:rsidR="00356074" w:rsidRPr="00356074" w:rsidRDefault="00356074" w:rsidP="00356074">
      <w:pPr>
        <w:rPr>
          <w:b/>
          <w:bCs/>
        </w:rPr>
      </w:pPr>
      <w:r w:rsidRPr="00356074">
        <w:rPr>
          <w:b/>
          <w:bCs/>
        </w:rPr>
        <w:t>Definições</w:t>
      </w:r>
    </w:p>
    <w:p w14:paraId="7B88CC28" w14:textId="77777777" w:rsidR="00C932D1" w:rsidRDefault="00C932D1" w:rsidP="00C932D1">
      <w:pPr>
        <w:pStyle w:val="PargrafodaLista"/>
        <w:numPr>
          <w:ilvl w:val="0"/>
          <w:numId w:val="9"/>
        </w:numPr>
      </w:pPr>
      <w:r>
        <w:t xml:space="preserve">A </w:t>
      </w:r>
      <w:r w:rsidRPr="000041E2">
        <w:rPr>
          <w:b/>
          <w:smallCaps/>
        </w:rPr>
        <w:t>comanda</w:t>
      </w:r>
      <w:r>
        <w:t xml:space="preserve"> registra o </w:t>
      </w:r>
      <w:r w:rsidRPr="00087E28">
        <w:rPr>
          <w:rFonts w:ascii="Consolas" w:hAnsi="Consolas" w:cs="Consolas"/>
          <w:b/>
        </w:rPr>
        <w:t>número da mesa</w:t>
      </w:r>
      <w:r>
        <w:t xml:space="preserve">, o </w:t>
      </w:r>
      <w:r w:rsidRPr="00087E28">
        <w:rPr>
          <w:rFonts w:ascii="Consolas" w:hAnsi="Consolas" w:cs="Consolas"/>
          <w:b/>
        </w:rPr>
        <w:t>nome do cliente</w:t>
      </w:r>
      <w:r>
        <w:t xml:space="preserve">, a </w:t>
      </w:r>
      <w:r w:rsidRPr="00087E28">
        <w:rPr>
          <w:rFonts w:ascii="Consolas" w:hAnsi="Consolas" w:cs="Consolas"/>
          <w:b/>
        </w:rPr>
        <w:t>data do pedido</w:t>
      </w:r>
      <w:r>
        <w:t xml:space="preserve"> e os </w:t>
      </w:r>
      <w:r w:rsidRPr="00087E28">
        <w:rPr>
          <w:rFonts w:ascii="Consolas" w:hAnsi="Consolas" w:cs="Consolas"/>
          <w:b/>
        </w:rPr>
        <w:t>lanches</w:t>
      </w:r>
      <w:r>
        <w:t xml:space="preserve"> pedidos</w:t>
      </w:r>
    </w:p>
    <w:p w14:paraId="4A0D26A6" w14:textId="2F44461C" w:rsidR="00C932D1" w:rsidRDefault="00C932D1" w:rsidP="00C932D1">
      <w:pPr>
        <w:pStyle w:val="PargrafodaLista"/>
        <w:numPr>
          <w:ilvl w:val="0"/>
          <w:numId w:val="9"/>
        </w:numPr>
      </w:pPr>
      <w:r>
        <w:t xml:space="preserve">A comanda registra também as </w:t>
      </w:r>
      <w:r w:rsidRPr="00087E28">
        <w:rPr>
          <w:rFonts w:ascii="Consolas" w:hAnsi="Consolas" w:cs="Consolas"/>
          <w:b/>
        </w:rPr>
        <w:t>quantidades</w:t>
      </w:r>
      <w:r>
        <w:t xml:space="preserve"> dos lanches pedidos e seus </w:t>
      </w:r>
      <w:r w:rsidRPr="00087E28">
        <w:rPr>
          <w:rFonts w:ascii="Consolas" w:hAnsi="Consolas" w:cs="Consolas"/>
          <w:b/>
        </w:rPr>
        <w:t>preços unitário</w:t>
      </w:r>
      <w:r>
        <w:t xml:space="preserve"> e </w:t>
      </w:r>
      <w:r w:rsidRPr="00087E28">
        <w:rPr>
          <w:rFonts w:ascii="Consolas" w:hAnsi="Consolas" w:cs="Consolas"/>
          <w:b/>
        </w:rPr>
        <w:t>preço total</w:t>
      </w:r>
      <w:r>
        <w:t xml:space="preserve"> (</w:t>
      </w:r>
      <w:r w:rsidR="00DA4F18">
        <w:t>valor</w:t>
      </w:r>
      <w:r>
        <w:t xml:space="preserve"> </w:t>
      </w:r>
      <w:r w:rsidR="00DA4F18">
        <w:t>devido</w:t>
      </w:r>
      <w:r>
        <w:t xml:space="preserve"> = quantidade x preço unitário)</w:t>
      </w:r>
    </w:p>
    <w:p w14:paraId="75907B8E" w14:textId="77777777" w:rsidR="00C932D1" w:rsidRDefault="00C932D1" w:rsidP="00C932D1">
      <w:pPr>
        <w:pStyle w:val="PargrafodaLista"/>
        <w:numPr>
          <w:ilvl w:val="0"/>
          <w:numId w:val="9"/>
        </w:numPr>
      </w:pPr>
      <w:r>
        <w:t xml:space="preserve">Cada comanda é específica para uma </w:t>
      </w:r>
      <w:r w:rsidRPr="00087E28">
        <w:rPr>
          <w:b/>
          <w:smallCaps/>
        </w:rPr>
        <w:t>mesa</w:t>
      </w:r>
      <w:r>
        <w:t xml:space="preserve"> e um </w:t>
      </w:r>
      <w:r w:rsidRPr="00087E28">
        <w:rPr>
          <w:b/>
          <w:smallCaps/>
        </w:rPr>
        <w:t>cliente</w:t>
      </w:r>
    </w:p>
    <w:p w14:paraId="42E0DAD7" w14:textId="69426507" w:rsidR="00C932D1" w:rsidRDefault="00C932D1" w:rsidP="00C932D1">
      <w:pPr>
        <w:pStyle w:val="PargrafodaLista"/>
        <w:numPr>
          <w:ilvl w:val="0"/>
          <w:numId w:val="9"/>
        </w:numPr>
      </w:pPr>
      <w:r>
        <w:t>Uma comanda pode registrar vários lanches diferentes (</w:t>
      </w:r>
      <w:r w:rsidRPr="00C56A1E">
        <w:rPr>
          <w:b/>
          <w:smallCaps/>
        </w:rPr>
        <w:t>item</w:t>
      </w:r>
      <w:r>
        <w:t>)</w:t>
      </w:r>
      <w:r w:rsidR="00DA4F18">
        <w:t>,</w:t>
      </w:r>
      <w:r>
        <w:t xml:space="preserve"> listados no cardápio</w:t>
      </w:r>
    </w:p>
    <w:p w14:paraId="47384571" w14:textId="77777777" w:rsidR="00C932D1" w:rsidRDefault="00C932D1" w:rsidP="00C932D1">
      <w:pPr>
        <w:pStyle w:val="PargrafodaLista"/>
        <w:numPr>
          <w:ilvl w:val="0"/>
          <w:numId w:val="9"/>
        </w:numPr>
      </w:pPr>
      <w:r>
        <w:t>Os lanches (listados como opções no cardápio) podem aparecer em diferentes comandas</w:t>
      </w:r>
    </w:p>
    <w:p w14:paraId="54CCEA00" w14:textId="77777777" w:rsidR="00C932D1" w:rsidRDefault="00C932D1" w:rsidP="00C932D1">
      <w:pPr>
        <w:pStyle w:val="PargrafodaLista"/>
        <w:numPr>
          <w:ilvl w:val="0"/>
          <w:numId w:val="9"/>
        </w:numPr>
      </w:pPr>
      <w:r>
        <w:t>Um cliente pode ter várias comandas</w:t>
      </w:r>
    </w:p>
    <w:p w14:paraId="5439D5B2" w14:textId="77777777" w:rsidR="00C932D1" w:rsidRDefault="00C932D1" w:rsidP="00C932D1">
      <w:pPr>
        <w:pStyle w:val="PargrafodaLista"/>
        <w:numPr>
          <w:ilvl w:val="0"/>
          <w:numId w:val="9"/>
        </w:numPr>
      </w:pPr>
      <w:r>
        <w:t xml:space="preserve">Uma mesa pode ser servida por várias comandas </w:t>
      </w:r>
    </w:p>
    <w:p w14:paraId="51D4C76B" w14:textId="666960CC" w:rsidR="00C932D1" w:rsidRPr="00946476" w:rsidRDefault="00946476" w:rsidP="00C932D1">
      <w:pPr>
        <w:rPr>
          <w:b/>
          <w:bCs/>
        </w:rPr>
      </w:pPr>
      <w:r w:rsidRPr="00946476">
        <w:rPr>
          <w:b/>
          <w:bCs/>
        </w:rPr>
        <w:t>Exemplo de Comanda</w:t>
      </w:r>
    </w:p>
    <w:p w14:paraId="451E6547" w14:textId="75392D34" w:rsidR="00946476" w:rsidRPr="00C932D1" w:rsidRDefault="00946476" w:rsidP="00C932D1">
      <w:r>
        <w:rPr>
          <w:noProof/>
        </w:rPr>
        <w:drawing>
          <wp:inline distT="0" distB="0" distL="0" distR="0" wp14:anchorId="004BA3FF" wp14:editId="585A7919">
            <wp:extent cx="5226050" cy="1562100"/>
            <wp:effectExtent l="19050" t="19050" r="0" b="0"/>
            <wp:docPr id="40262334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1987" r="8269" b="16556"/>
                    <a:stretch/>
                  </pic:blipFill>
                  <pic:spPr bwMode="auto">
                    <a:xfrm>
                      <a:off x="0" y="0"/>
                      <a:ext cx="5226050" cy="1562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A6006" w14:textId="77777777" w:rsidR="00C932D1" w:rsidRDefault="00C932D1" w:rsidP="00C932D1">
      <w:pPr>
        <w:rPr>
          <w:b/>
        </w:rPr>
      </w:pPr>
    </w:p>
    <w:p w14:paraId="60D7DEC2" w14:textId="77777777" w:rsidR="0077162F" w:rsidRDefault="0077162F">
      <w:pPr>
        <w:spacing w:before="0" w:line="240" w:lineRule="auto"/>
        <w:jc w:val="left"/>
      </w:pPr>
      <w:r>
        <w:br w:type="page"/>
      </w:r>
    </w:p>
    <w:p w14:paraId="32CEA771" w14:textId="77777777" w:rsidR="0077162F" w:rsidRDefault="0077162F" w:rsidP="0077162F">
      <w:pPr>
        <w:pStyle w:val="Ttulo4"/>
      </w:pPr>
      <w:r>
        <w:lastRenderedPageBreak/>
        <w:t>Controle de Pagamentos</w:t>
      </w:r>
    </w:p>
    <w:p w14:paraId="3010B47C" w14:textId="52F95A21" w:rsidR="0077162F" w:rsidRDefault="0077162F" w:rsidP="0077162F">
      <w:r>
        <w:t xml:space="preserve">Mirian, precisa de um controle de </w:t>
      </w:r>
      <w:r>
        <w:rPr>
          <w:b/>
        </w:rPr>
        <w:t>pagamento</w:t>
      </w:r>
      <w:r>
        <w:t xml:space="preserve"> para a gestão das vendas de seu negócio</w:t>
      </w:r>
      <w:r w:rsidR="006D238E">
        <w:t xml:space="preserve"> e registro do pagamento de cada comanda.</w:t>
      </w:r>
      <w:r w:rsidR="003067A1">
        <w:t xml:space="preserve"> </w:t>
      </w:r>
    </w:p>
    <w:p w14:paraId="1135E778" w14:textId="59E48DC2" w:rsidR="006D238E" w:rsidRPr="006D238E" w:rsidRDefault="006D238E" w:rsidP="0077162F">
      <w:pPr>
        <w:rPr>
          <w:b/>
          <w:bCs/>
        </w:rPr>
      </w:pPr>
      <w:r w:rsidRPr="006D238E">
        <w:rPr>
          <w:b/>
          <w:bCs/>
        </w:rPr>
        <w:t>Definições</w:t>
      </w:r>
    </w:p>
    <w:p w14:paraId="1CAE91D9" w14:textId="3468ABDA" w:rsidR="0077162F" w:rsidRDefault="0077162F" w:rsidP="0077162F">
      <w:pPr>
        <w:pStyle w:val="PargrafodaLista"/>
        <w:numPr>
          <w:ilvl w:val="0"/>
          <w:numId w:val="9"/>
        </w:numPr>
      </w:pPr>
      <w:r>
        <w:t xml:space="preserve">O </w:t>
      </w:r>
      <w:r w:rsidRPr="00B761B4">
        <w:rPr>
          <w:rStyle w:val="Entidade"/>
          <w:rFonts w:eastAsiaTheme="majorEastAsia"/>
          <w:b/>
        </w:rPr>
        <w:t>pagamento</w:t>
      </w:r>
      <w:r>
        <w:t xml:space="preserve"> registra o recebimento de uma </w:t>
      </w:r>
      <w:r w:rsidRPr="00C7250F">
        <w:rPr>
          <w:b/>
          <w:smallCaps/>
        </w:rPr>
        <w:t>comanda</w:t>
      </w:r>
      <w:r>
        <w:t xml:space="preserve"> apenas </w:t>
      </w:r>
    </w:p>
    <w:p w14:paraId="701DEE5F" w14:textId="41DC5351" w:rsidR="0077162F" w:rsidRDefault="0077162F" w:rsidP="0077162F">
      <w:pPr>
        <w:pStyle w:val="PargrafodaLista"/>
        <w:numPr>
          <w:ilvl w:val="0"/>
          <w:numId w:val="9"/>
        </w:numPr>
      </w:pPr>
      <w:r w:rsidRPr="00C7250F">
        <w:rPr>
          <w:b/>
          <w:smallCaps/>
        </w:rPr>
        <w:t>pagamento</w:t>
      </w:r>
      <w:r>
        <w:t xml:space="preserve"> registra o </w:t>
      </w:r>
      <w:r w:rsidRPr="00C7250F">
        <w:rPr>
          <w:rFonts w:ascii="Consolas" w:hAnsi="Consolas" w:cs="Consolas"/>
          <w:b/>
        </w:rPr>
        <w:t>valor pago</w:t>
      </w:r>
      <w:r>
        <w:t xml:space="preserve">, a </w:t>
      </w:r>
      <w:r w:rsidRPr="00C7250F">
        <w:rPr>
          <w:rFonts w:ascii="Consolas" w:hAnsi="Consolas" w:cs="Consolas"/>
          <w:b/>
        </w:rPr>
        <w:t>data do pagamento</w:t>
      </w:r>
      <w:r>
        <w:t xml:space="preserve"> e a indicação de apenas um </w:t>
      </w:r>
      <w:r w:rsidRPr="00C7250F">
        <w:rPr>
          <w:b/>
          <w:smallCaps/>
        </w:rPr>
        <w:t>tipo de pagamento</w:t>
      </w:r>
      <w:r>
        <w:t xml:space="preserve"> (</w:t>
      </w:r>
      <w:r w:rsidRPr="00615F0F">
        <w:rPr>
          <w:smallCaps/>
        </w:rPr>
        <w:t>débito</w:t>
      </w:r>
      <w:r>
        <w:t xml:space="preserve">, </w:t>
      </w:r>
      <w:r w:rsidRPr="00615F0F">
        <w:rPr>
          <w:smallCaps/>
        </w:rPr>
        <w:t>crédito</w:t>
      </w:r>
      <w:r>
        <w:t xml:space="preserve">, </w:t>
      </w:r>
      <w:r w:rsidRPr="00615F0F">
        <w:rPr>
          <w:smallCaps/>
        </w:rPr>
        <w:t>espécie</w:t>
      </w:r>
      <w:r>
        <w:t xml:space="preserve"> ou </w:t>
      </w:r>
      <w:proofErr w:type="spellStart"/>
      <w:r w:rsidR="00615F0F" w:rsidRPr="00615F0F">
        <w:rPr>
          <w:smallCaps/>
        </w:rPr>
        <w:t>pix</w:t>
      </w:r>
      <w:proofErr w:type="spellEnd"/>
      <w:r>
        <w:t>)</w:t>
      </w:r>
    </w:p>
    <w:p w14:paraId="474EA9B9" w14:textId="77777777" w:rsidR="0077162F" w:rsidRDefault="0077162F" w:rsidP="0077162F">
      <w:pPr>
        <w:pStyle w:val="PargrafodaLista"/>
        <w:numPr>
          <w:ilvl w:val="0"/>
          <w:numId w:val="9"/>
        </w:numPr>
      </w:pPr>
      <w:r w:rsidRPr="009D73FB">
        <w:rPr>
          <w:smallCaps/>
        </w:rPr>
        <w:t>tipo de pagamento</w:t>
      </w:r>
      <w:r>
        <w:t xml:space="preserve"> armazena o </w:t>
      </w:r>
      <w:r w:rsidRPr="009D73FB">
        <w:rPr>
          <w:rFonts w:ascii="Consolas" w:hAnsi="Consolas" w:cs="Consolas"/>
        </w:rPr>
        <w:t>título</w:t>
      </w:r>
      <w:r>
        <w:t xml:space="preserve"> do tipo de pagamento e a sua respectiva </w:t>
      </w:r>
      <w:r w:rsidRPr="009D73FB">
        <w:rPr>
          <w:rFonts w:ascii="Consolas" w:hAnsi="Consolas" w:cs="Consolas"/>
        </w:rPr>
        <w:t>sigla</w:t>
      </w:r>
      <w:r>
        <w:t xml:space="preserve"> – ambos são únicos para o sistema</w:t>
      </w:r>
    </w:p>
    <w:p w14:paraId="5C9EC783" w14:textId="65F4C26D" w:rsidR="0077162F" w:rsidRPr="0077162F" w:rsidRDefault="0077162F" w:rsidP="0077162F">
      <w:pPr>
        <w:rPr>
          <w:b/>
          <w:bCs/>
        </w:rPr>
      </w:pPr>
      <w:r w:rsidRPr="0077162F">
        <w:rPr>
          <w:b/>
          <w:bCs/>
        </w:rPr>
        <w:t>Exemplo de Pagamento</w:t>
      </w:r>
    </w:p>
    <w:p w14:paraId="0006AE27" w14:textId="77777777" w:rsidR="00EF00B6" w:rsidRDefault="0077162F">
      <w:pPr>
        <w:spacing w:before="0" w:line="240" w:lineRule="auto"/>
        <w:jc w:val="left"/>
      </w:pPr>
      <w:r>
        <w:rPr>
          <w:noProof/>
        </w:rPr>
        <w:drawing>
          <wp:inline distT="0" distB="0" distL="0" distR="0" wp14:anchorId="1D0B77AC" wp14:editId="48B507DA">
            <wp:extent cx="5232400" cy="2489200"/>
            <wp:effectExtent l="19050" t="19050" r="6350" b="6350"/>
            <wp:docPr id="20738245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t="1992" r="8268" b="11283"/>
                    <a:stretch/>
                  </pic:blipFill>
                  <pic:spPr bwMode="auto">
                    <a:xfrm>
                      <a:off x="0" y="0"/>
                      <a:ext cx="5232400" cy="2489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3BC45" w14:textId="77777777" w:rsidR="00EF00B6" w:rsidRDefault="00EF00B6">
      <w:pPr>
        <w:spacing w:before="0" w:line="240" w:lineRule="auto"/>
        <w:jc w:val="left"/>
      </w:pPr>
    </w:p>
    <w:p w14:paraId="5830E7E3" w14:textId="1B53B642" w:rsidR="00946476" w:rsidRDefault="00946476" w:rsidP="00EF00B6">
      <w:pPr>
        <w:rPr>
          <w:b/>
        </w:rPr>
      </w:pPr>
      <w:r>
        <w:br w:type="page"/>
      </w:r>
    </w:p>
    <w:p w14:paraId="787D0F96" w14:textId="21E48E39" w:rsidR="00E6094E" w:rsidRPr="00040CE8" w:rsidRDefault="00E6094E" w:rsidP="00420036">
      <w:pPr>
        <w:pStyle w:val="Ttulo2"/>
      </w:pPr>
      <w:r w:rsidRPr="00040CE8">
        <w:lastRenderedPageBreak/>
        <w:t>Atividade</w:t>
      </w:r>
    </w:p>
    <w:p w14:paraId="70CBF017" w14:textId="05FDD01A" w:rsidR="00D91F64" w:rsidRPr="00040CE8" w:rsidRDefault="00E6094E" w:rsidP="00E6094E">
      <w:r w:rsidRPr="00040CE8">
        <w:t xml:space="preserve">Com base nas informações </w:t>
      </w:r>
      <w:r w:rsidR="00D91F64" w:rsidRPr="00040CE8">
        <w:t>presentes no caso</w:t>
      </w:r>
      <w:r w:rsidRPr="00040CE8">
        <w:t xml:space="preserve">, </w:t>
      </w:r>
      <w:r w:rsidR="00091E68">
        <w:t xml:space="preserve">identifique e liste os </w:t>
      </w:r>
      <w:r w:rsidR="00091E68" w:rsidRPr="00DB355D">
        <w:rPr>
          <w:b/>
          <w:bCs/>
        </w:rPr>
        <w:t>requisitos</w:t>
      </w:r>
      <w:r w:rsidR="00091E68">
        <w:t xml:space="preserve"> do sistema, </w:t>
      </w:r>
      <w:r w:rsidR="000809F9" w:rsidRPr="00040CE8">
        <w:t>elabore</w:t>
      </w:r>
      <w:r w:rsidR="00521EDA" w:rsidRPr="00040CE8">
        <w:t xml:space="preserve"> o </w:t>
      </w:r>
      <w:r w:rsidR="00521EDA" w:rsidRPr="00040CE8">
        <w:rPr>
          <w:b/>
        </w:rPr>
        <w:t>dicionário de dados</w:t>
      </w:r>
      <w:r w:rsidR="00521EDA" w:rsidRPr="00040CE8">
        <w:t>,</w:t>
      </w:r>
      <w:r w:rsidR="000809F9" w:rsidRPr="00040CE8">
        <w:t xml:space="preserve"> o projeto </w:t>
      </w:r>
      <w:r w:rsidR="000809F9" w:rsidRPr="00040CE8">
        <w:rPr>
          <w:b/>
        </w:rPr>
        <w:t>conceitual</w:t>
      </w:r>
      <w:r w:rsidR="00521EDA" w:rsidRPr="00040CE8">
        <w:t xml:space="preserve">, o projeto </w:t>
      </w:r>
      <w:r w:rsidR="00521EDA" w:rsidRPr="00040CE8">
        <w:rPr>
          <w:b/>
        </w:rPr>
        <w:t>lógico</w:t>
      </w:r>
      <w:r w:rsidR="00834CEB" w:rsidRPr="00040CE8">
        <w:rPr>
          <w:b/>
        </w:rPr>
        <w:t xml:space="preserve"> </w:t>
      </w:r>
      <w:r w:rsidR="00834CEB" w:rsidRPr="00040CE8">
        <w:t>correspondente</w:t>
      </w:r>
      <w:r w:rsidR="003822F5" w:rsidRPr="00040CE8">
        <w:t>,</w:t>
      </w:r>
      <w:r w:rsidR="000809F9" w:rsidRPr="00040CE8">
        <w:t xml:space="preserve"> </w:t>
      </w:r>
      <w:r w:rsidR="003822F5" w:rsidRPr="00040CE8">
        <w:t>com</w:t>
      </w:r>
      <w:r w:rsidR="000809F9" w:rsidRPr="00040CE8">
        <w:t xml:space="preserve"> o</w:t>
      </w:r>
      <w:r w:rsidR="00521EDA" w:rsidRPr="00040CE8">
        <w:t>s</w:t>
      </w:r>
      <w:r w:rsidR="000809F9" w:rsidRPr="00040CE8">
        <w:t xml:space="preserve"> respectivo</w:t>
      </w:r>
      <w:r w:rsidR="00521EDA" w:rsidRPr="00040CE8">
        <w:t>s</w:t>
      </w:r>
      <w:r w:rsidR="000809F9" w:rsidRPr="00040CE8">
        <w:t xml:space="preserve"> </w:t>
      </w:r>
      <w:r w:rsidR="000809F9" w:rsidRPr="00040CE8">
        <w:rPr>
          <w:b/>
        </w:rPr>
        <w:t>diagrama</w:t>
      </w:r>
      <w:r w:rsidR="00521EDA" w:rsidRPr="00040CE8">
        <w:rPr>
          <w:b/>
        </w:rPr>
        <w:t>s</w:t>
      </w:r>
      <w:r w:rsidR="000809F9" w:rsidRPr="00040CE8">
        <w:t xml:space="preserve"> entidade-relacionamento</w:t>
      </w:r>
      <w:r w:rsidR="00BD1392" w:rsidRPr="00040CE8">
        <w:t>,</w:t>
      </w:r>
      <w:r w:rsidR="00157586" w:rsidRPr="00040CE8">
        <w:t xml:space="preserve"> </w:t>
      </w:r>
      <w:r w:rsidR="00BD1392" w:rsidRPr="00040CE8">
        <w:t>normalizado</w:t>
      </w:r>
      <w:r w:rsidR="00521EDA" w:rsidRPr="00040CE8">
        <w:t>s</w:t>
      </w:r>
      <w:r w:rsidR="00BD1392" w:rsidRPr="00040CE8">
        <w:t xml:space="preserve"> até a</w:t>
      </w:r>
      <w:r w:rsidR="00157586" w:rsidRPr="00040CE8">
        <w:t xml:space="preserve"> 3FN</w:t>
      </w:r>
      <w:r w:rsidR="00BD1392" w:rsidRPr="00040CE8">
        <w:t>,</w:t>
      </w:r>
      <w:r w:rsidR="000809F9" w:rsidRPr="00040CE8">
        <w:t xml:space="preserve"> para </w:t>
      </w:r>
      <w:r w:rsidR="00C54C76" w:rsidRPr="00040CE8">
        <w:t>este</w:t>
      </w:r>
      <w:r w:rsidR="000809F9" w:rsidRPr="00040CE8">
        <w:t xml:space="preserve"> </w:t>
      </w:r>
      <w:r w:rsidR="000809F9" w:rsidRPr="00040CE8">
        <w:rPr>
          <w:b/>
        </w:rPr>
        <w:t xml:space="preserve">Sistema de Controle </w:t>
      </w:r>
      <w:r w:rsidR="00C932D1">
        <w:rPr>
          <w:b/>
        </w:rPr>
        <w:t>para</w:t>
      </w:r>
      <w:r w:rsidR="000809F9" w:rsidRPr="00040CE8">
        <w:rPr>
          <w:b/>
        </w:rPr>
        <w:t xml:space="preserve"> </w:t>
      </w:r>
      <w:proofErr w:type="spellStart"/>
      <w:r w:rsidR="00C932D1">
        <w:rPr>
          <w:b/>
        </w:rPr>
        <w:t>Foodtruck</w:t>
      </w:r>
      <w:proofErr w:type="spellEnd"/>
      <w:r w:rsidR="00323E1C" w:rsidRPr="00040CE8">
        <w:t>.</w:t>
      </w:r>
    </w:p>
    <w:p w14:paraId="45C96516" w14:textId="77777777" w:rsidR="00EF00B6" w:rsidRDefault="00EF00B6">
      <w:pPr>
        <w:spacing w:before="0" w:line="240" w:lineRule="auto"/>
        <w:jc w:val="left"/>
        <w:rPr>
          <w:b/>
        </w:rPr>
      </w:pPr>
      <w:r>
        <w:br w:type="page"/>
      </w:r>
    </w:p>
    <w:p w14:paraId="0F0CB415" w14:textId="6D753D9B" w:rsidR="00BE131F" w:rsidRDefault="00BE131F" w:rsidP="00420036">
      <w:pPr>
        <w:pStyle w:val="Ttulo2"/>
      </w:pPr>
      <w:r w:rsidRPr="00040CE8">
        <w:lastRenderedPageBreak/>
        <w:t>Resolução</w:t>
      </w:r>
    </w:p>
    <w:p w14:paraId="5642B721" w14:textId="77777777" w:rsidR="00536DD8" w:rsidRDefault="00536DD8" w:rsidP="00420036">
      <w:pPr>
        <w:pStyle w:val="Ttulo3"/>
      </w:pPr>
      <w:r>
        <w:t>Análise de Requisitos</w:t>
      </w:r>
    </w:p>
    <w:p w14:paraId="587856B6" w14:textId="77777777" w:rsidR="00536DD8" w:rsidRDefault="00536DD8" w:rsidP="00420036">
      <w:pPr>
        <w:pStyle w:val="Ttulo4"/>
      </w:pPr>
      <w:r>
        <w:t>Requisitos Funcionais</w:t>
      </w:r>
    </w:p>
    <w:p w14:paraId="1BA36946" w14:textId="77777777" w:rsidR="00536DD8" w:rsidRPr="00621491" w:rsidRDefault="00536DD8" w:rsidP="00536DD8">
      <w:pPr>
        <w:rPr>
          <w:sz w:val="16"/>
          <w:szCs w:val="12"/>
        </w:rPr>
      </w:pPr>
      <w:r w:rsidRPr="00621491">
        <w:rPr>
          <w:b/>
          <w:bCs/>
          <w:sz w:val="16"/>
          <w:szCs w:val="12"/>
        </w:rPr>
        <w:t>Origem</w:t>
      </w:r>
      <w:r w:rsidRPr="00621491">
        <w:rPr>
          <w:sz w:val="16"/>
          <w:szCs w:val="12"/>
        </w:rPr>
        <w:t xml:space="preserve"> </w:t>
      </w:r>
      <w:r w:rsidRPr="00621491">
        <w:rPr>
          <w:smallCaps/>
          <w:sz w:val="16"/>
          <w:szCs w:val="12"/>
        </w:rPr>
        <w:t>legal</w:t>
      </w:r>
      <w:r w:rsidRPr="00621491">
        <w:rPr>
          <w:sz w:val="16"/>
          <w:szCs w:val="12"/>
        </w:rPr>
        <w:t xml:space="preserve"> | </w:t>
      </w:r>
      <w:r w:rsidRPr="00621491">
        <w:rPr>
          <w:smallCaps/>
          <w:sz w:val="16"/>
          <w:szCs w:val="12"/>
        </w:rPr>
        <w:t>negócio</w:t>
      </w:r>
      <w:r>
        <w:rPr>
          <w:smallCaps/>
          <w:sz w:val="16"/>
          <w:szCs w:val="12"/>
        </w:rPr>
        <w:t xml:space="preserve"> | ambos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7"/>
        <w:gridCol w:w="6209"/>
        <w:gridCol w:w="1348"/>
        <w:gridCol w:w="1213"/>
      </w:tblGrid>
      <w:tr w:rsidR="00536DD8" w:rsidRPr="00040CE8" w14:paraId="327153B2" w14:textId="77777777" w:rsidTr="00D85505">
        <w:trPr>
          <w:tblHeader/>
        </w:trPr>
        <w:tc>
          <w:tcPr>
            <w:tcW w:w="278" w:type="pct"/>
            <w:tcBorders>
              <w:bottom w:val="single" w:sz="4" w:space="0" w:color="auto"/>
            </w:tcBorders>
          </w:tcPr>
          <w:p w14:paraId="670A5E25" w14:textId="4912E2E5" w:rsidR="00536DD8" w:rsidRPr="00583092" w:rsidRDefault="00CE21FA" w:rsidP="00BA00A6">
            <w:pPr>
              <w:spacing w:line="240" w:lineRule="auto"/>
              <w:jc w:val="center"/>
              <w:rPr>
                <w:b/>
                <w:color w:val="FFFFFF" w:themeColor="background1"/>
                <w:sz w:val="16"/>
              </w:rPr>
            </w:pPr>
            <w:r w:rsidRPr="00583092">
              <w:rPr>
                <w:b/>
                <w:color w:val="FFFFFF" w:themeColor="background1"/>
                <w:sz w:val="16"/>
              </w:rPr>
              <w:t>1</w:t>
            </w:r>
          </w:p>
        </w:tc>
        <w:tc>
          <w:tcPr>
            <w:tcW w:w="3343" w:type="pct"/>
            <w:tcBorders>
              <w:bottom w:val="single" w:sz="4" w:space="0" w:color="auto"/>
            </w:tcBorders>
          </w:tcPr>
          <w:p w14:paraId="13CAA8BB" w14:textId="77777777" w:rsidR="00536DD8" w:rsidRPr="00040CE8" w:rsidRDefault="00536DD8" w:rsidP="00BA00A6">
            <w:pPr>
              <w:spacing w:line="24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REQUISITO</w:t>
            </w:r>
          </w:p>
        </w:tc>
        <w:tc>
          <w:tcPr>
            <w:tcW w:w="726" w:type="pct"/>
            <w:tcBorders>
              <w:bottom w:val="single" w:sz="4" w:space="0" w:color="auto"/>
            </w:tcBorders>
          </w:tcPr>
          <w:p w14:paraId="60B7C800" w14:textId="77777777" w:rsidR="00536DD8" w:rsidRPr="00040CE8" w:rsidRDefault="00536DD8" w:rsidP="00BA00A6">
            <w:pPr>
              <w:spacing w:line="24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SOLICITANTE</w:t>
            </w:r>
          </w:p>
        </w:tc>
        <w:tc>
          <w:tcPr>
            <w:tcW w:w="653" w:type="pct"/>
            <w:tcBorders>
              <w:bottom w:val="single" w:sz="4" w:space="0" w:color="auto"/>
            </w:tcBorders>
          </w:tcPr>
          <w:p w14:paraId="05809F71" w14:textId="77777777" w:rsidR="00536DD8" w:rsidRPr="00040CE8" w:rsidRDefault="00536DD8" w:rsidP="00BA00A6">
            <w:pPr>
              <w:spacing w:line="24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ORIGEM</w:t>
            </w:r>
          </w:p>
        </w:tc>
      </w:tr>
      <w:tr w:rsidR="00536DD8" w:rsidRPr="00040CE8" w14:paraId="5095E340" w14:textId="77777777" w:rsidTr="00D85505">
        <w:tc>
          <w:tcPr>
            <w:tcW w:w="278" w:type="pct"/>
            <w:shd w:val="clear" w:color="auto" w:fill="auto"/>
          </w:tcPr>
          <w:p w14:paraId="40A49C7F" w14:textId="677152D4" w:rsidR="00536DD8" w:rsidRPr="00F67D91" w:rsidRDefault="00536DD8" w:rsidP="00BA00A6">
            <w:pPr>
              <w:spacing w:line="240" w:lineRule="auto"/>
              <w:jc w:val="center"/>
              <w:rPr>
                <w:sz w:val="20"/>
              </w:rPr>
            </w:pPr>
            <w:r w:rsidRPr="00A42C26">
              <w:rPr>
                <w:sz w:val="20"/>
              </w:rPr>
              <w:fldChar w:fldCharType="begin"/>
            </w:r>
            <w:r w:rsidRPr="00A42C26">
              <w:rPr>
                <w:sz w:val="20"/>
              </w:rPr>
              <w:instrText xml:space="preserve"> =COUNT(ABOVE) </w:instrText>
            </w:r>
            <w:r w:rsidRPr="00A42C26">
              <w:rPr>
                <w:sz w:val="20"/>
              </w:rPr>
              <w:fldChar w:fldCharType="separate"/>
            </w:r>
            <w:r w:rsidR="00DE004C">
              <w:rPr>
                <w:noProof/>
                <w:sz w:val="20"/>
              </w:rPr>
              <w:t>1</w:t>
            </w:r>
            <w:r w:rsidRPr="00A42C26">
              <w:rPr>
                <w:sz w:val="20"/>
              </w:rPr>
              <w:fldChar w:fldCharType="end"/>
            </w:r>
          </w:p>
        </w:tc>
        <w:tc>
          <w:tcPr>
            <w:tcW w:w="3343" w:type="pct"/>
            <w:shd w:val="clear" w:color="auto" w:fill="auto"/>
          </w:tcPr>
          <w:p w14:paraId="06147CE5" w14:textId="4E2A79BB" w:rsidR="00536DD8" w:rsidRDefault="00536DD8" w:rsidP="00BA00A6">
            <w:pPr>
              <w:spacing w:line="240" w:lineRule="auto"/>
              <w:rPr>
                <w:sz w:val="20"/>
              </w:rPr>
            </w:pPr>
          </w:p>
        </w:tc>
        <w:tc>
          <w:tcPr>
            <w:tcW w:w="726" w:type="pct"/>
            <w:shd w:val="clear" w:color="auto" w:fill="auto"/>
          </w:tcPr>
          <w:p w14:paraId="5B081EFA" w14:textId="09744FEA" w:rsidR="00536DD8" w:rsidRDefault="00536DD8" w:rsidP="00BA00A6">
            <w:pPr>
              <w:spacing w:line="240" w:lineRule="auto"/>
              <w:rPr>
                <w:caps/>
                <w:sz w:val="20"/>
              </w:rPr>
            </w:pPr>
          </w:p>
        </w:tc>
        <w:tc>
          <w:tcPr>
            <w:tcW w:w="653" w:type="pct"/>
            <w:shd w:val="clear" w:color="auto" w:fill="auto"/>
          </w:tcPr>
          <w:p w14:paraId="61994917" w14:textId="2D895AFC" w:rsidR="00536DD8" w:rsidRDefault="00536DD8" w:rsidP="00BA00A6">
            <w:pPr>
              <w:spacing w:line="240" w:lineRule="auto"/>
              <w:jc w:val="left"/>
              <w:rPr>
                <w:caps/>
                <w:sz w:val="20"/>
              </w:rPr>
            </w:pPr>
          </w:p>
        </w:tc>
      </w:tr>
      <w:tr w:rsidR="00295D94" w:rsidRPr="00040CE8" w14:paraId="5A9070F0" w14:textId="77777777" w:rsidTr="001E4537">
        <w:tc>
          <w:tcPr>
            <w:tcW w:w="278" w:type="pct"/>
            <w:shd w:val="clear" w:color="auto" w:fill="auto"/>
          </w:tcPr>
          <w:p w14:paraId="16120840" w14:textId="2A827DE9" w:rsidR="00295D94" w:rsidRPr="00F67D91" w:rsidRDefault="00295D94" w:rsidP="00295D94">
            <w:pPr>
              <w:spacing w:line="240" w:lineRule="auto"/>
              <w:jc w:val="center"/>
              <w:rPr>
                <w:sz w:val="20"/>
              </w:rPr>
            </w:pPr>
            <w:r w:rsidRPr="00A42C26">
              <w:rPr>
                <w:sz w:val="20"/>
              </w:rPr>
              <w:fldChar w:fldCharType="begin"/>
            </w:r>
            <w:r w:rsidRPr="00A42C26">
              <w:rPr>
                <w:sz w:val="20"/>
              </w:rPr>
              <w:instrText xml:space="preserve"> =COUNT(ABOVE) </w:instrText>
            </w:r>
            <w:r w:rsidRPr="00A42C26">
              <w:rPr>
                <w:sz w:val="20"/>
              </w:rPr>
              <w:fldChar w:fldCharType="separate"/>
            </w:r>
            <w:r w:rsidR="00DE004C">
              <w:rPr>
                <w:noProof/>
                <w:sz w:val="20"/>
              </w:rPr>
              <w:t>2</w:t>
            </w:r>
            <w:r w:rsidRPr="00A42C26">
              <w:rPr>
                <w:sz w:val="20"/>
              </w:rPr>
              <w:fldChar w:fldCharType="end"/>
            </w:r>
          </w:p>
        </w:tc>
        <w:tc>
          <w:tcPr>
            <w:tcW w:w="3343" w:type="pct"/>
            <w:shd w:val="clear" w:color="auto" w:fill="auto"/>
          </w:tcPr>
          <w:p w14:paraId="4CD33593" w14:textId="387FD71B" w:rsidR="00295D94" w:rsidRDefault="00295D94" w:rsidP="00295D94">
            <w:pPr>
              <w:spacing w:line="240" w:lineRule="auto"/>
              <w:rPr>
                <w:sz w:val="20"/>
              </w:rPr>
            </w:pPr>
          </w:p>
        </w:tc>
        <w:tc>
          <w:tcPr>
            <w:tcW w:w="726" w:type="pct"/>
            <w:shd w:val="clear" w:color="auto" w:fill="auto"/>
          </w:tcPr>
          <w:p w14:paraId="5DBB1654" w14:textId="0D2751F5" w:rsidR="00295D94" w:rsidRDefault="00295D94" w:rsidP="00295D94">
            <w:pPr>
              <w:spacing w:line="240" w:lineRule="auto"/>
              <w:rPr>
                <w:caps/>
                <w:sz w:val="20"/>
              </w:rPr>
            </w:pPr>
          </w:p>
        </w:tc>
        <w:tc>
          <w:tcPr>
            <w:tcW w:w="653" w:type="pct"/>
            <w:shd w:val="clear" w:color="auto" w:fill="auto"/>
          </w:tcPr>
          <w:p w14:paraId="6D546AC1" w14:textId="4E8CDDD7" w:rsidR="00295D94" w:rsidRDefault="00295D94" w:rsidP="00295D94">
            <w:pPr>
              <w:spacing w:line="240" w:lineRule="auto"/>
              <w:jc w:val="left"/>
              <w:rPr>
                <w:caps/>
                <w:sz w:val="20"/>
              </w:rPr>
            </w:pPr>
          </w:p>
        </w:tc>
      </w:tr>
      <w:tr w:rsidR="00295D94" w:rsidRPr="00040CE8" w14:paraId="21ED3A64" w14:textId="77777777" w:rsidTr="001E4537">
        <w:tc>
          <w:tcPr>
            <w:tcW w:w="278" w:type="pct"/>
            <w:shd w:val="clear" w:color="auto" w:fill="auto"/>
          </w:tcPr>
          <w:p w14:paraId="724986B8" w14:textId="0BDEB044" w:rsidR="00295D94" w:rsidRPr="00F67D91" w:rsidRDefault="00295D94" w:rsidP="00295D94">
            <w:pPr>
              <w:spacing w:line="240" w:lineRule="auto"/>
              <w:jc w:val="center"/>
              <w:rPr>
                <w:sz w:val="20"/>
              </w:rPr>
            </w:pPr>
            <w:r w:rsidRPr="00A42C26">
              <w:rPr>
                <w:sz w:val="20"/>
              </w:rPr>
              <w:fldChar w:fldCharType="begin"/>
            </w:r>
            <w:r w:rsidRPr="00A42C26">
              <w:rPr>
                <w:sz w:val="20"/>
              </w:rPr>
              <w:instrText xml:space="preserve"> =COUNT(ABOVE) </w:instrText>
            </w:r>
            <w:r w:rsidRPr="00A42C26">
              <w:rPr>
                <w:sz w:val="20"/>
              </w:rPr>
              <w:fldChar w:fldCharType="separate"/>
            </w:r>
            <w:r w:rsidR="00DE004C">
              <w:rPr>
                <w:noProof/>
                <w:sz w:val="20"/>
              </w:rPr>
              <w:t>3</w:t>
            </w:r>
            <w:r w:rsidRPr="00A42C26">
              <w:rPr>
                <w:sz w:val="20"/>
              </w:rPr>
              <w:fldChar w:fldCharType="end"/>
            </w:r>
          </w:p>
        </w:tc>
        <w:tc>
          <w:tcPr>
            <w:tcW w:w="3343" w:type="pct"/>
            <w:shd w:val="clear" w:color="auto" w:fill="auto"/>
          </w:tcPr>
          <w:p w14:paraId="09C23164" w14:textId="1EE7F7FE" w:rsidR="00295D94" w:rsidRDefault="00295D94" w:rsidP="00295D94">
            <w:pPr>
              <w:spacing w:line="240" w:lineRule="auto"/>
              <w:rPr>
                <w:sz w:val="20"/>
              </w:rPr>
            </w:pPr>
          </w:p>
        </w:tc>
        <w:tc>
          <w:tcPr>
            <w:tcW w:w="726" w:type="pct"/>
            <w:shd w:val="clear" w:color="auto" w:fill="auto"/>
          </w:tcPr>
          <w:p w14:paraId="79ED7635" w14:textId="18AF79FF" w:rsidR="00295D94" w:rsidRDefault="00295D94" w:rsidP="00295D94">
            <w:pPr>
              <w:spacing w:line="240" w:lineRule="auto"/>
              <w:rPr>
                <w:caps/>
                <w:sz w:val="20"/>
              </w:rPr>
            </w:pPr>
          </w:p>
        </w:tc>
        <w:tc>
          <w:tcPr>
            <w:tcW w:w="653" w:type="pct"/>
            <w:shd w:val="clear" w:color="auto" w:fill="auto"/>
          </w:tcPr>
          <w:p w14:paraId="25DCC7E4" w14:textId="1B6BFC01" w:rsidR="00295D94" w:rsidRDefault="00295D94" w:rsidP="00295D94">
            <w:pPr>
              <w:spacing w:line="240" w:lineRule="auto"/>
              <w:jc w:val="left"/>
              <w:rPr>
                <w:caps/>
                <w:sz w:val="20"/>
              </w:rPr>
            </w:pPr>
          </w:p>
        </w:tc>
      </w:tr>
      <w:tr w:rsidR="00295D94" w:rsidRPr="00040CE8" w14:paraId="4C5810F5" w14:textId="77777777" w:rsidTr="001E4537">
        <w:tc>
          <w:tcPr>
            <w:tcW w:w="278" w:type="pct"/>
            <w:shd w:val="clear" w:color="auto" w:fill="auto"/>
          </w:tcPr>
          <w:p w14:paraId="24E5C986" w14:textId="65409523" w:rsidR="00295D94" w:rsidRPr="00F67D91" w:rsidRDefault="00295D94" w:rsidP="00295D94">
            <w:pPr>
              <w:spacing w:line="240" w:lineRule="auto"/>
              <w:jc w:val="center"/>
              <w:rPr>
                <w:sz w:val="20"/>
              </w:rPr>
            </w:pPr>
            <w:r w:rsidRPr="00A42C26">
              <w:rPr>
                <w:sz w:val="20"/>
              </w:rPr>
              <w:fldChar w:fldCharType="begin"/>
            </w:r>
            <w:r w:rsidRPr="00A42C26">
              <w:rPr>
                <w:sz w:val="20"/>
              </w:rPr>
              <w:instrText xml:space="preserve"> =COUNT(ABOVE) </w:instrText>
            </w:r>
            <w:r w:rsidRPr="00A42C26">
              <w:rPr>
                <w:sz w:val="20"/>
              </w:rPr>
              <w:fldChar w:fldCharType="separate"/>
            </w:r>
            <w:r w:rsidR="00DE004C">
              <w:rPr>
                <w:noProof/>
                <w:sz w:val="20"/>
              </w:rPr>
              <w:t>4</w:t>
            </w:r>
            <w:r w:rsidRPr="00A42C26">
              <w:rPr>
                <w:sz w:val="20"/>
              </w:rPr>
              <w:fldChar w:fldCharType="end"/>
            </w:r>
          </w:p>
        </w:tc>
        <w:tc>
          <w:tcPr>
            <w:tcW w:w="3343" w:type="pct"/>
            <w:shd w:val="clear" w:color="auto" w:fill="auto"/>
          </w:tcPr>
          <w:p w14:paraId="1E70E031" w14:textId="1EE2427D" w:rsidR="00295D94" w:rsidRDefault="00295D94" w:rsidP="00295D94">
            <w:pPr>
              <w:spacing w:line="240" w:lineRule="auto"/>
              <w:rPr>
                <w:sz w:val="20"/>
              </w:rPr>
            </w:pPr>
          </w:p>
        </w:tc>
        <w:tc>
          <w:tcPr>
            <w:tcW w:w="726" w:type="pct"/>
            <w:shd w:val="clear" w:color="auto" w:fill="auto"/>
          </w:tcPr>
          <w:p w14:paraId="6B55685A" w14:textId="548F7758" w:rsidR="00295D94" w:rsidRDefault="00295D94" w:rsidP="00295D94">
            <w:pPr>
              <w:spacing w:line="240" w:lineRule="auto"/>
              <w:rPr>
                <w:caps/>
                <w:sz w:val="20"/>
              </w:rPr>
            </w:pPr>
          </w:p>
        </w:tc>
        <w:tc>
          <w:tcPr>
            <w:tcW w:w="653" w:type="pct"/>
            <w:shd w:val="clear" w:color="auto" w:fill="auto"/>
          </w:tcPr>
          <w:p w14:paraId="46913982" w14:textId="44218245" w:rsidR="00295D94" w:rsidRDefault="00295D94" w:rsidP="00295D94">
            <w:pPr>
              <w:spacing w:line="240" w:lineRule="auto"/>
              <w:jc w:val="left"/>
              <w:rPr>
                <w:caps/>
                <w:sz w:val="20"/>
              </w:rPr>
            </w:pPr>
          </w:p>
        </w:tc>
      </w:tr>
      <w:tr w:rsidR="00295D94" w:rsidRPr="00040CE8" w14:paraId="5F8FCE22" w14:textId="77777777" w:rsidTr="001E4537">
        <w:tc>
          <w:tcPr>
            <w:tcW w:w="278" w:type="pct"/>
            <w:shd w:val="clear" w:color="auto" w:fill="auto"/>
          </w:tcPr>
          <w:p w14:paraId="698F73F3" w14:textId="794B4AA2" w:rsidR="00295D94" w:rsidRPr="00F67D91" w:rsidRDefault="00295D94" w:rsidP="00295D94">
            <w:pPr>
              <w:spacing w:line="240" w:lineRule="auto"/>
              <w:jc w:val="center"/>
              <w:rPr>
                <w:sz w:val="20"/>
              </w:rPr>
            </w:pPr>
            <w:r w:rsidRPr="00A42C26">
              <w:rPr>
                <w:sz w:val="20"/>
              </w:rPr>
              <w:fldChar w:fldCharType="begin"/>
            </w:r>
            <w:r w:rsidRPr="00A42C26">
              <w:rPr>
                <w:sz w:val="20"/>
              </w:rPr>
              <w:instrText xml:space="preserve"> =COUNT(ABOVE) </w:instrText>
            </w:r>
            <w:r w:rsidRPr="00A42C26">
              <w:rPr>
                <w:sz w:val="20"/>
              </w:rPr>
              <w:fldChar w:fldCharType="separate"/>
            </w:r>
            <w:r w:rsidR="00DE004C">
              <w:rPr>
                <w:noProof/>
                <w:sz w:val="20"/>
              </w:rPr>
              <w:t>5</w:t>
            </w:r>
            <w:r w:rsidRPr="00A42C26">
              <w:rPr>
                <w:sz w:val="20"/>
              </w:rPr>
              <w:fldChar w:fldCharType="end"/>
            </w:r>
          </w:p>
        </w:tc>
        <w:tc>
          <w:tcPr>
            <w:tcW w:w="3343" w:type="pct"/>
            <w:shd w:val="clear" w:color="auto" w:fill="auto"/>
          </w:tcPr>
          <w:p w14:paraId="3F600F2A" w14:textId="3AB9955C" w:rsidR="00295D94" w:rsidRDefault="00295D94" w:rsidP="00295D94">
            <w:pPr>
              <w:spacing w:line="240" w:lineRule="auto"/>
              <w:rPr>
                <w:sz w:val="20"/>
              </w:rPr>
            </w:pPr>
          </w:p>
        </w:tc>
        <w:tc>
          <w:tcPr>
            <w:tcW w:w="726" w:type="pct"/>
            <w:shd w:val="clear" w:color="auto" w:fill="auto"/>
          </w:tcPr>
          <w:p w14:paraId="63328896" w14:textId="293393CB" w:rsidR="00295D94" w:rsidRDefault="00295D94" w:rsidP="00295D94">
            <w:pPr>
              <w:spacing w:line="240" w:lineRule="auto"/>
              <w:rPr>
                <w:caps/>
                <w:sz w:val="20"/>
              </w:rPr>
            </w:pPr>
          </w:p>
        </w:tc>
        <w:tc>
          <w:tcPr>
            <w:tcW w:w="653" w:type="pct"/>
            <w:shd w:val="clear" w:color="auto" w:fill="auto"/>
          </w:tcPr>
          <w:p w14:paraId="24AEC387" w14:textId="691D6EE1" w:rsidR="00295D94" w:rsidRDefault="00295D94" w:rsidP="00295D94">
            <w:pPr>
              <w:spacing w:line="240" w:lineRule="auto"/>
              <w:jc w:val="left"/>
              <w:rPr>
                <w:caps/>
                <w:sz w:val="20"/>
              </w:rPr>
            </w:pPr>
          </w:p>
        </w:tc>
      </w:tr>
      <w:tr w:rsidR="00295D94" w:rsidRPr="00040CE8" w14:paraId="5735362C" w14:textId="77777777" w:rsidTr="00D85505">
        <w:tc>
          <w:tcPr>
            <w:tcW w:w="278" w:type="pct"/>
            <w:shd w:val="clear" w:color="auto" w:fill="auto"/>
          </w:tcPr>
          <w:p w14:paraId="1AFCD19E" w14:textId="07CBD0DF" w:rsidR="00295D94" w:rsidRPr="00F67D91" w:rsidRDefault="00295D94" w:rsidP="00295D94">
            <w:pPr>
              <w:spacing w:line="240" w:lineRule="auto"/>
              <w:jc w:val="center"/>
              <w:rPr>
                <w:sz w:val="20"/>
              </w:rPr>
            </w:pPr>
            <w:r w:rsidRPr="00A42C26">
              <w:rPr>
                <w:sz w:val="20"/>
              </w:rPr>
              <w:fldChar w:fldCharType="begin"/>
            </w:r>
            <w:r w:rsidRPr="00A42C26">
              <w:rPr>
                <w:sz w:val="20"/>
              </w:rPr>
              <w:instrText xml:space="preserve"> =COUNT(ABOVE) </w:instrText>
            </w:r>
            <w:r w:rsidRPr="00A42C26">
              <w:rPr>
                <w:sz w:val="20"/>
              </w:rPr>
              <w:fldChar w:fldCharType="separate"/>
            </w:r>
            <w:r w:rsidR="00DE004C">
              <w:rPr>
                <w:noProof/>
                <w:sz w:val="20"/>
              </w:rPr>
              <w:t>6</w:t>
            </w:r>
            <w:r w:rsidRPr="00A42C26">
              <w:rPr>
                <w:sz w:val="20"/>
              </w:rPr>
              <w:fldChar w:fldCharType="end"/>
            </w:r>
          </w:p>
        </w:tc>
        <w:tc>
          <w:tcPr>
            <w:tcW w:w="3343" w:type="pct"/>
            <w:shd w:val="clear" w:color="auto" w:fill="auto"/>
          </w:tcPr>
          <w:p w14:paraId="700249FA" w14:textId="53DBABBF" w:rsidR="00295D94" w:rsidRDefault="00295D94" w:rsidP="00295D94">
            <w:pPr>
              <w:spacing w:line="240" w:lineRule="auto"/>
              <w:rPr>
                <w:sz w:val="20"/>
              </w:rPr>
            </w:pPr>
          </w:p>
        </w:tc>
        <w:tc>
          <w:tcPr>
            <w:tcW w:w="726" w:type="pct"/>
            <w:shd w:val="clear" w:color="auto" w:fill="auto"/>
          </w:tcPr>
          <w:p w14:paraId="22DCE2C6" w14:textId="2EAD928B" w:rsidR="00295D94" w:rsidRDefault="00295D94" w:rsidP="00295D94">
            <w:pPr>
              <w:spacing w:line="240" w:lineRule="auto"/>
              <w:rPr>
                <w:caps/>
                <w:sz w:val="20"/>
              </w:rPr>
            </w:pPr>
          </w:p>
        </w:tc>
        <w:tc>
          <w:tcPr>
            <w:tcW w:w="653" w:type="pct"/>
            <w:shd w:val="clear" w:color="auto" w:fill="auto"/>
          </w:tcPr>
          <w:p w14:paraId="0EF48F96" w14:textId="7CA3B040" w:rsidR="00295D94" w:rsidRDefault="00295D94" w:rsidP="00295D94">
            <w:pPr>
              <w:spacing w:line="240" w:lineRule="auto"/>
              <w:jc w:val="left"/>
              <w:rPr>
                <w:caps/>
                <w:sz w:val="20"/>
              </w:rPr>
            </w:pPr>
          </w:p>
        </w:tc>
      </w:tr>
      <w:tr w:rsidR="00295D94" w:rsidRPr="00040CE8" w14:paraId="075D9146" w14:textId="77777777" w:rsidTr="00D85505">
        <w:tc>
          <w:tcPr>
            <w:tcW w:w="278" w:type="pct"/>
            <w:shd w:val="clear" w:color="auto" w:fill="auto"/>
          </w:tcPr>
          <w:p w14:paraId="2F6C172B" w14:textId="1B15E125" w:rsidR="00295D94" w:rsidRPr="00F67D91" w:rsidRDefault="00295D94" w:rsidP="00295D94">
            <w:pPr>
              <w:spacing w:line="240" w:lineRule="auto"/>
              <w:jc w:val="center"/>
              <w:rPr>
                <w:sz w:val="20"/>
              </w:rPr>
            </w:pPr>
            <w:r w:rsidRPr="00A42C26">
              <w:rPr>
                <w:sz w:val="20"/>
              </w:rPr>
              <w:fldChar w:fldCharType="begin"/>
            </w:r>
            <w:r w:rsidRPr="00A42C26">
              <w:rPr>
                <w:sz w:val="20"/>
              </w:rPr>
              <w:instrText xml:space="preserve"> =COUNT(ABOVE) </w:instrText>
            </w:r>
            <w:r w:rsidRPr="00A42C26">
              <w:rPr>
                <w:sz w:val="20"/>
              </w:rPr>
              <w:fldChar w:fldCharType="separate"/>
            </w:r>
            <w:r w:rsidR="00DE004C">
              <w:rPr>
                <w:noProof/>
                <w:sz w:val="20"/>
              </w:rPr>
              <w:t>7</w:t>
            </w:r>
            <w:r w:rsidRPr="00A42C26">
              <w:rPr>
                <w:sz w:val="20"/>
              </w:rPr>
              <w:fldChar w:fldCharType="end"/>
            </w:r>
          </w:p>
        </w:tc>
        <w:tc>
          <w:tcPr>
            <w:tcW w:w="3343" w:type="pct"/>
            <w:shd w:val="clear" w:color="auto" w:fill="auto"/>
          </w:tcPr>
          <w:p w14:paraId="60C196A6" w14:textId="6E486336" w:rsidR="00295D94" w:rsidRDefault="00295D94" w:rsidP="00295D94">
            <w:pPr>
              <w:spacing w:line="240" w:lineRule="auto"/>
              <w:rPr>
                <w:sz w:val="20"/>
              </w:rPr>
            </w:pPr>
          </w:p>
        </w:tc>
        <w:tc>
          <w:tcPr>
            <w:tcW w:w="726" w:type="pct"/>
            <w:shd w:val="clear" w:color="auto" w:fill="auto"/>
          </w:tcPr>
          <w:p w14:paraId="7DBD49D3" w14:textId="3C6448C4" w:rsidR="00295D94" w:rsidRDefault="00295D94" w:rsidP="00295D94">
            <w:pPr>
              <w:spacing w:line="240" w:lineRule="auto"/>
              <w:rPr>
                <w:caps/>
                <w:sz w:val="20"/>
              </w:rPr>
            </w:pPr>
          </w:p>
        </w:tc>
        <w:tc>
          <w:tcPr>
            <w:tcW w:w="653" w:type="pct"/>
            <w:shd w:val="clear" w:color="auto" w:fill="auto"/>
          </w:tcPr>
          <w:p w14:paraId="61C61697" w14:textId="2D58A2A4" w:rsidR="00295D94" w:rsidRDefault="00295D94" w:rsidP="00295D94">
            <w:pPr>
              <w:spacing w:line="240" w:lineRule="auto"/>
              <w:jc w:val="left"/>
              <w:rPr>
                <w:caps/>
                <w:sz w:val="20"/>
              </w:rPr>
            </w:pPr>
          </w:p>
        </w:tc>
      </w:tr>
      <w:tr w:rsidR="00920EC5" w:rsidRPr="00040CE8" w14:paraId="5E3BB5E4" w14:textId="77777777" w:rsidTr="001E4537">
        <w:tc>
          <w:tcPr>
            <w:tcW w:w="278" w:type="pct"/>
            <w:shd w:val="clear" w:color="auto" w:fill="auto"/>
          </w:tcPr>
          <w:p w14:paraId="65BD4260" w14:textId="7279FF15" w:rsidR="00920EC5" w:rsidRPr="00F67D91" w:rsidRDefault="00920EC5" w:rsidP="001E4537">
            <w:pPr>
              <w:spacing w:line="240" w:lineRule="auto"/>
              <w:jc w:val="center"/>
              <w:rPr>
                <w:sz w:val="20"/>
              </w:rPr>
            </w:pPr>
            <w:r w:rsidRPr="00A42C26">
              <w:rPr>
                <w:sz w:val="20"/>
              </w:rPr>
              <w:fldChar w:fldCharType="begin"/>
            </w:r>
            <w:r w:rsidRPr="00A42C26">
              <w:rPr>
                <w:sz w:val="20"/>
              </w:rPr>
              <w:instrText xml:space="preserve"> =COUNT(ABOVE) </w:instrText>
            </w:r>
            <w:r w:rsidRPr="00A42C26">
              <w:rPr>
                <w:sz w:val="20"/>
              </w:rPr>
              <w:fldChar w:fldCharType="separate"/>
            </w:r>
            <w:r w:rsidR="00DE004C">
              <w:rPr>
                <w:noProof/>
                <w:sz w:val="20"/>
              </w:rPr>
              <w:t>8</w:t>
            </w:r>
            <w:r w:rsidRPr="00A42C26">
              <w:rPr>
                <w:sz w:val="20"/>
              </w:rPr>
              <w:fldChar w:fldCharType="end"/>
            </w:r>
          </w:p>
        </w:tc>
        <w:tc>
          <w:tcPr>
            <w:tcW w:w="3343" w:type="pct"/>
            <w:shd w:val="clear" w:color="auto" w:fill="auto"/>
          </w:tcPr>
          <w:p w14:paraId="28A85A75" w14:textId="6920AE90" w:rsidR="00920EC5" w:rsidRDefault="00920EC5" w:rsidP="001E4537">
            <w:pPr>
              <w:spacing w:line="240" w:lineRule="auto"/>
              <w:rPr>
                <w:sz w:val="20"/>
              </w:rPr>
            </w:pPr>
          </w:p>
        </w:tc>
        <w:tc>
          <w:tcPr>
            <w:tcW w:w="726" w:type="pct"/>
            <w:shd w:val="clear" w:color="auto" w:fill="auto"/>
          </w:tcPr>
          <w:p w14:paraId="5DA2FE76" w14:textId="787CDC69" w:rsidR="00920EC5" w:rsidRDefault="00920EC5" w:rsidP="001E4537">
            <w:pPr>
              <w:spacing w:line="240" w:lineRule="auto"/>
              <w:rPr>
                <w:caps/>
                <w:sz w:val="20"/>
              </w:rPr>
            </w:pPr>
          </w:p>
        </w:tc>
        <w:tc>
          <w:tcPr>
            <w:tcW w:w="653" w:type="pct"/>
            <w:shd w:val="clear" w:color="auto" w:fill="auto"/>
          </w:tcPr>
          <w:p w14:paraId="5108EB67" w14:textId="6A1310EA" w:rsidR="00920EC5" w:rsidRDefault="00920EC5" w:rsidP="001E4537">
            <w:pPr>
              <w:spacing w:line="240" w:lineRule="auto"/>
              <w:jc w:val="left"/>
              <w:rPr>
                <w:caps/>
                <w:sz w:val="20"/>
              </w:rPr>
            </w:pPr>
          </w:p>
        </w:tc>
      </w:tr>
      <w:tr w:rsidR="00920EC5" w:rsidRPr="00040CE8" w14:paraId="01B6C315" w14:textId="77777777" w:rsidTr="001E4537">
        <w:tc>
          <w:tcPr>
            <w:tcW w:w="278" w:type="pct"/>
            <w:shd w:val="clear" w:color="auto" w:fill="auto"/>
          </w:tcPr>
          <w:p w14:paraId="33BDE61D" w14:textId="054D367A" w:rsidR="00920EC5" w:rsidRPr="00F67D91" w:rsidRDefault="00920EC5" w:rsidP="00920EC5">
            <w:pPr>
              <w:spacing w:line="240" w:lineRule="auto"/>
              <w:jc w:val="center"/>
              <w:rPr>
                <w:sz w:val="20"/>
              </w:rPr>
            </w:pPr>
            <w:r w:rsidRPr="00A42C26">
              <w:rPr>
                <w:sz w:val="20"/>
              </w:rPr>
              <w:fldChar w:fldCharType="begin"/>
            </w:r>
            <w:r w:rsidRPr="00A42C26">
              <w:rPr>
                <w:sz w:val="20"/>
              </w:rPr>
              <w:instrText xml:space="preserve"> =COUNT(ABOVE) </w:instrText>
            </w:r>
            <w:r w:rsidRPr="00A42C26">
              <w:rPr>
                <w:sz w:val="20"/>
              </w:rPr>
              <w:fldChar w:fldCharType="separate"/>
            </w:r>
            <w:r w:rsidR="00DE004C">
              <w:rPr>
                <w:noProof/>
                <w:sz w:val="20"/>
              </w:rPr>
              <w:t>9</w:t>
            </w:r>
            <w:r w:rsidRPr="00A42C26">
              <w:rPr>
                <w:sz w:val="20"/>
              </w:rPr>
              <w:fldChar w:fldCharType="end"/>
            </w:r>
          </w:p>
        </w:tc>
        <w:tc>
          <w:tcPr>
            <w:tcW w:w="3343" w:type="pct"/>
            <w:shd w:val="clear" w:color="auto" w:fill="auto"/>
          </w:tcPr>
          <w:p w14:paraId="1731AACC" w14:textId="42FBE1F3" w:rsidR="00920EC5" w:rsidRDefault="00920EC5" w:rsidP="00920EC5">
            <w:pPr>
              <w:spacing w:line="240" w:lineRule="auto"/>
              <w:rPr>
                <w:sz w:val="20"/>
              </w:rPr>
            </w:pPr>
          </w:p>
        </w:tc>
        <w:tc>
          <w:tcPr>
            <w:tcW w:w="726" w:type="pct"/>
            <w:shd w:val="clear" w:color="auto" w:fill="auto"/>
          </w:tcPr>
          <w:p w14:paraId="677219CA" w14:textId="1503846C" w:rsidR="00920EC5" w:rsidRDefault="00920EC5" w:rsidP="00920EC5">
            <w:pPr>
              <w:spacing w:line="240" w:lineRule="auto"/>
              <w:rPr>
                <w:caps/>
                <w:sz w:val="20"/>
              </w:rPr>
            </w:pPr>
          </w:p>
        </w:tc>
        <w:tc>
          <w:tcPr>
            <w:tcW w:w="653" w:type="pct"/>
            <w:shd w:val="clear" w:color="auto" w:fill="auto"/>
          </w:tcPr>
          <w:p w14:paraId="1F5457BD" w14:textId="25D5C56C" w:rsidR="00920EC5" w:rsidRDefault="00920EC5" w:rsidP="00920EC5">
            <w:pPr>
              <w:spacing w:line="240" w:lineRule="auto"/>
              <w:jc w:val="left"/>
              <w:rPr>
                <w:caps/>
                <w:sz w:val="20"/>
              </w:rPr>
            </w:pPr>
          </w:p>
        </w:tc>
      </w:tr>
      <w:tr w:rsidR="00920EC5" w:rsidRPr="00040CE8" w14:paraId="55F43775" w14:textId="77777777" w:rsidTr="001E4537">
        <w:tc>
          <w:tcPr>
            <w:tcW w:w="278" w:type="pct"/>
            <w:shd w:val="clear" w:color="auto" w:fill="auto"/>
          </w:tcPr>
          <w:p w14:paraId="5B66B2CD" w14:textId="04C7064B" w:rsidR="00920EC5" w:rsidRPr="00F67D91" w:rsidRDefault="00920EC5" w:rsidP="00920EC5">
            <w:pPr>
              <w:spacing w:line="240" w:lineRule="auto"/>
              <w:jc w:val="center"/>
              <w:rPr>
                <w:sz w:val="20"/>
              </w:rPr>
            </w:pPr>
            <w:r w:rsidRPr="00A42C26">
              <w:rPr>
                <w:sz w:val="20"/>
              </w:rPr>
              <w:fldChar w:fldCharType="begin"/>
            </w:r>
            <w:r w:rsidRPr="00A42C26">
              <w:rPr>
                <w:sz w:val="20"/>
              </w:rPr>
              <w:instrText xml:space="preserve"> =COUNT(ABOVE) </w:instrText>
            </w:r>
            <w:r w:rsidRPr="00A42C26">
              <w:rPr>
                <w:sz w:val="20"/>
              </w:rPr>
              <w:fldChar w:fldCharType="separate"/>
            </w:r>
            <w:r w:rsidR="00DE004C">
              <w:rPr>
                <w:noProof/>
                <w:sz w:val="20"/>
              </w:rPr>
              <w:t>10</w:t>
            </w:r>
            <w:r w:rsidRPr="00A42C26">
              <w:rPr>
                <w:sz w:val="20"/>
              </w:rPr>
              <w:fldChar w:fldCharType="end"/>
            </w:r>
          </w:p>
        </w:tc>
        <w:tc>
          <w:tcPr>
            <w:tcW w:w="3343" w:type="pct"/>
            <w:shd w:val="clear" w:color="auto" w:fill="auto"/>
          </w:tcPr>
          <w:p w14:paraId="0DE648D5" w14:textId="538F9B92" w:rsidR="00920EC5" w:rsidRDefault="00920EC5" w:rsidP="00920EC5">
            <w:pPr>
              <w:spacing w:line="240" w:lineRule="auto"/>
              <w:rPr>
                <w:sz w:val="20"/>
              </w:rPr>
            </w:pPr>
          </w:p>
        </w:tc>
        <w:tc>
          <w:tcPr>
            <w:tcW w:w="726" w:type="pct"/>
            <w:shd w:val="clear" w:color="auto" w:fill="auto"/>
          </w:tcPr>
          <w:p w14:paraId="5684BC24" w14:textId="38208B5F" w:rsidR="00920EC5" w:rsidRDefault="00920EC5" w:rsidP="00920EC5">
            <w:pPr>
              <w:spacing w:line="240" w:lineRule="auto"/>
              <w:rPr>
                <w:caps/>
                <w:sz w:val="20"/>
              </w:rPr>
            </w:pPr>
          </w:p>
        </w:tc>
        <w:tc>
          <w:tcPr>
            <w:tcW w:w="653" w:type="pct"/>
            <w:shd w:val="clear" w:color="auto" w:fill="auto"/>
          </w:tcPr>
          <w:p w14:paraId="3D3283B9" w14:textId="54180264" w:rsidR="00920EC5" w:rsidRDefault="00920EC5" w:rsidP="00920EC5">
            <w:pPr>
              <w:spacing w:line="240" w:lineRule="auto"/>
              <w:jc w:val="left"/>
              <w:rPr>
                <w:caps/>
                <w:sz w:val="20"/>
              </w:rPr>
            </w:pPr>
          </w:p>
        </w:tc>
      </w:tr>
      <w:tr w:rsidR="00920EC5" w:rsidRPr="00040CE8" w14:paraId="7EF07A5D" w14:textId="77777777" w:rsidTr="001E4537">
        <w:tc>
          <w:tcPr>
            <w:tcW w:w="278" w:type="pct"/>
            <w:shd w:val="clear" w:color="auto" w:fill="auto"/>
          </w:tcPr>
          <w:p w14:paraId="150068E3" w14:textId="280A4974" w:rsidR="00920EC5" w:rsidRPr="00F67D91" w:rsidRDefault="00920EC5" w:rsidP="00920EC5">
            <w:pPr>
              <w:spacing w:line="240" w:lineRule="auto"/>
              <w:jc w:val="center"/>
              <w:rPr>
                <w:sz w:val="20"/>
              </w:rPr>
            </w:pPr>
            <w:r w:rsidRPr="00A42C26">
              <w:rPr>
                <w:sz w:val="20"/>
              </w:rPr>
              <w:fldChar w:fldCharType="begin"/>
            </w:r>
            <w:r w:rsidRPr="00A42C26">
              <w:rPr>
                <w:sz w:val="20"/>
              </w:rPr>
              <w:instrText xml:space="preserve"> =COUNT(ABOVE) </w:instrText>
            </w:r>
            <w:r w:rsidRPr="00A42C26">
              <w:rPr>
                <w:sz w:val="20"/>
              </w:rPr>
              <w:fldChar w:fldCharType="separate"/>
            </w:r>
            <w:r w:rsidR="00DE004C">
              <w:rPr>
                <w:noProof/>
                <w:sz w:val="20"/>
              </w:rPr>
              <w:t>11</w:t>
            </w:r>
            <w:r w:rsidRPr="00A42C26">
              <w:rPr>
                <w:sz w:val="20"/>
              </w:rPr>
              <w:fldChar w:fldCharType="end"/>
            </w:r>
          </w:p>
        </w:tc>
        <w:tc>
          <w:tcPr>
            <w:tcW w:w="3343" w:type="pct"/>
            <w:shd w:val="clear" w:color="auto" w:fill="auto"/>
          </w:tcPr>
          <w:p w14:paraId="4BC476B9" w14:textId="07957731" w:rsidR="00920EC5" w:rsidRDefault="00920EC5" w:rsidP="00920EC5">
            <w:pPr>
              <w:spacing w:line="240" w:lineRule="auto"/>
              <w:rPr>
                <w:sz w:val="20"/>
              </w:rPr>
            </w:pPr>
          </w:p>
        </w:tc>
        <w:tc>
          <w:tcPr>
            <w:tcW w:w="726" w:type="pct"/>
            <w:shd w:val="clear" w:color="auto" w:fill="auto"/>
          </w:tcPr>
          <w:p w14:paraId="4B0B8221" w14:textId="63CE9776" w:rsidR="00920EC5" w:rsidRDefault="00920EC5" w:rsidP="00920EC5">
            <w:pPr>
              <w:spacing w:line="240" w:lineRule="auto"/>
              <w:rPr>
                <w:caps/>
                <w:sz w:val="20"/>
              </w:rPr>
            </w:pPr>
          </w:p>
        </w:tc>
        <w:tc>
          <w:tcPr>
            <w:tcW w:w="653" w:type="pct"/>
            <w:shd w:val="clear" w:color="auto" w:fill="auto"/>
          </w:tcPr>
          <w:p w14:paraId="138C0D8C" w14:textId="475004A2" w:rsidR="00920EC5" w:rsidRDefault="00920EC5" w:rsidP="00920EC5">
            <w:pPr>
              <w:spacing w:line="240" w:lineRule="auto"/>
              <w:jc w:val="left"/>
              <w:rPr>
                <w:caps/>
                <w:sz w:val="20"/>
              </w:rPr>
            </w:pPr>
          </w:p>
        </w:tc>
      </w:tr>
      <w:tr w:rsidR="00920EC5" w:rsidRPr="00040CE8" w14:paraId="55B929DB" w14:textId="77777777" w:rsidTr="001E4537">
        <w:tc>
          <w:tcPr>
            <w:tcW w:w="278" w:type="pct"/>
            <w:shd w:val="clear" w:color="auto" w:fill="auto"/>
          </w:tcPr>
          <w:p w14:paraId="6A933F10" w14:textId="6D72D6AF" w:rsidR="00920EC5" w:rsidRPr="00F67D91" w:rsidRDefault="00920EC5" w:rsidP="00920EC5">
            <w:pPr>
              <w:spacing w:line="240" w:lineRule="auto"/>
              <w:jc w:val="center"/>
              <w:rPr>
                <w:sz w:val="20"/>
              </w:rPr>
            </w:pPr>
            <w:r w:rsidRPr="00A42C26">
              <w:rPr>
                <w:sz w:val="20"/>
              </w:rPr>
              <w:fldChar w:fldCharType="begin"/>
            </w:r>
            <w:r w:rsidRPr="00A42C26">
              <w:rPr>
                <w:sz w:val="20"/>
              </w:rPr>
              <w:instrText xml:space="preserve"> =COUNT(ABOVE) </w:instrText>
            </w:r>
            <w:r w:rsidRPr="00A42C26">
              <w:rPr>
                <w:sz w:val="20"/>
              </w:rPr>
              <w:fldChar w:fldCharType="separate"/>
            </w:r>
            <w:r w:rsidR="00DE004C">
              <w:rPr>
                <w:noProof/>
                <w:sz w:val="20"/>
              </w:rPr>
              <w:t>12</w:t>
            </w:r>
            <w:r w:rsidRPr="00A42C26">
              <w:rPr>
                <w:sz w:val="20"/>
              </w:rPr>
              <w:fldChar w:fldCharType="end"/>
            </w:r>
          </w:p>
        </w:tc>
        <w:tc>
          <w:tcPr>
            <w:tcW w:w="3343" w:type="pct"/>
            <w:shd w:val="clear" w:color="auto" w:fill="auto"/>
          </w:tcPr>
          <w:p w14:paraId="2DE73DA1" w14:textId="35AE0ADB" w:rsidR="00920EC5" w:rsidRDefault="00920EC5" w:rsidP="00920EC5">
            <w:pPr>
              <w:spacing w:line="240" w:lineRule="auto"/>
              <w:rPr>
                <w:sz w:val="20"/>
              </w:rPr>
            </w:pPr>
          </w:p>
        </w:tc>
        <w:tc>
          <w:tcPr>
            <w:tcW w:w="726" w:type="pct"/>
            <w:shd w:val="clear" w:color="auto" w:fill="auto"/>
          </w:tcPr>
          <w:p w14:paraId="1B3403C9" w14:textId="014B0290" w:rsidR="00920EC5" w:rsidRDefault="00920EC5" w:rsidP="00920EC5">
            <w:pPr>
              <w:spacing w:line="240" w:lineRule="auto"/>
              <w:rPr>
                <w:caps/>
                <w:sz w:val="20"/>
              </w:rPr>
            </w:pPr>
          </w:p>
        </w:tc>
        <w:tc>
          <w:tcPr>
            <w:tcW w:w="653" w:type="pct"/>
            <w:shd w:val="clear" w:color="auto" w:fill="auto"/>
          </w:tcPr>
          <w:p w14:paraId="3581F5A2" w14:textId="0C0A46CE" w:rsidR="00920EC5" w:rsidRDefault="00920EC5" w:rsidP="00920EC5">
            <w:pPr>
              <w:spacing w:line="240" w:lineRule="auto"/>
              <w:jc w:val="left"/>
              <w:rPr>
                <w:caps/>
                <w:sz w:val="20"/>
              </w:rPr>
            </w:pPr>
          </w:p>
        </w:tc>
      </w:tr>
      <w:tr w:rsidR="004B6604" w:rsidRPr="00040CE8" w14:paraId="59569EAB" w14:textId="77777777" w:rsidTr="001E4537">
        <w:tc>
          <w:tcPr>
            <w:tcW w:w="278" w:type="pct"/>
            <w:shd w:val="clear" w:color="auto" w:fill="auto"/>
          </w:tcPr>
          <w:p w14:paraId="3B87A6E0" w14:textId="2C759A20" w:rsidR="004B6604" w:rsidRPr="00F67D91" w:rsidRDefault="004B6604" w:rsidP="004B6604">
            <w:pPr>
              <w:spacing w:line="240" w:lineRule="auto"/>
              <w:jc w:val="center"/>
              <w:rPr>
                <w:sz w:val="20"/>
              </w:rPr>
            </w:pPr>
            <w:r w:rsidRPr="00A42C26">
              <w:rPr>
                <w:sz w:val="20"/>
              </w:rPr>
              <w:fldChar w:fldCharType="begin"/>
            </w:r>
            <w:r w:rsidRPr="00A42C26">
              <w:rPr>
                <w:sz w:val="20"/>
              </w:rPr>
              <w:instrText xml:space="preserve"> =COUNT(ABOVE) </w:instrText>
            </w:r>
            <w:r w:rsidRPr="00A42C26">
              <w:rPr>
                <w:sz w:val="20"/>
              </w:rPr>
              <w:fldChar w:fldCharType="separate"/>
            </w:r>
            <w:r w:rsidR="00DE004C">
              <w:rPr>
                <w:noProof/>
                <w:sz w:val="20"/>
              </w:rPr>
              <w:t>13</w:t>
            </w:r>
            <w:r w:rsidRPr="00A42C26">
              <w:rPr>
                <w:sz w:val="20"/>
              </w:rPr>
              <w:fldChar w:fldCharType="end"/>
            </w:r>
          </w:p>
        </w:tc>
        <w:tc>
          <w:tcPr>
            <w:tcW w:w="3343" w:type="pct"/>
            <w:shd w:val="clear" w:color="auto" w:fill="auto"/>
          </w:tcPr>
          <w:p w14:paraId="5E19C3ED" w14:textId="5640C95E" w:rsidR="004B6604" w:rsidRDefault="004B6604" w:rsidP="004B6604">
            <w:pPr>
              <w:spacing w:line="240" w:lineRule="auto"/>
              <w:rPr>
                <w:sz w:val="20"/>
              </w:rPr>
            </w:pPr>
          </w:p>
        </w:tc>
        <w:tc>
          <w:tcPr>
            <w:tcW w:w="726" w:type="pct"/>
            <w:shd w:val="clear" w:color="auto" w:fill="auto"/>
          </w:tcPr>
          <w:p w14:paraId="1D7E5229" w14:textId="59C42EB5" w:rsidR="004B6604" w:rsidRDefault="004B6604" w:rsidP="004B6604">
            <w:pPr>
              <w:spacing w:line="240" w:lineRule="auto"/>
              <w:rPr>
                <w:caps/>
                <w:sz w:val="20"/>
              </w:rPr>
            </w:pPr>
          </w:p>
        </w:tc>
        <w:tc>
          <w:tcPr>
            <w:tcW w:w="653" w:type="pct"/>
            <w:shd w:val="clear" w:color="auto" w:fill="auto"/>
          </w:tcPr>
          <w:p w14:paraId="1222BA6D" w14:textId="70E34468" w:rsidR="004B6604" w:rsidRDefault="004B6604" w:rsidP="004B6604">
            <w:pPr>
              <w:spacing w:line="240" w:lineRule="auto"/>
              <w:jc w:val="left"/>
              <w:rPr>
                <w:caps/>
                <w:sz w:val="20"/>
              </w:rPr>
            </w:pPr>
          </w:p>
        </w:tc>
      </w:tr>
      <w:tr w:rsidR="004B6604" w:rsidRPr="00040CE8" w14:paraId="67C86EFE" w14:textId="77777777" w:rsidTr="001E4537">
        <w:tc>
          <w:tcPr>
            <w:tcW w:w="278" w:type="pct"/>
            <w:shd w:val="clear" w:color="auto" w:fill="auto"/>
          </w:tcPr>
          <w:p w14:paraId="6B11F35D" w14:textId="308EDC15" w:rsidR="004B6604" w:rsidRPr="00F67D91" w:rsidRDefault="004B6604" w:rsidP="004B6604">
            <w:pPr>
              <w:spacing w:line="240" w:lineRule="auto"/>
              <w:jc w:val="center"/>
              <w:rPr>
                <w:sz w:val="20"/>
              </w:rPr>
            </w:pPr>
            <w:r w:rsidRPr="00A42C26">
              <w:rPr>
                <w:sz w:val="20"/>
              </w:rPr>
              <w:fldChar w:fldCharType="begin"/>
            </w:r>
            <w:r w:rsidRPr="00A42C26">
              <w:rPr>
                <w:sz w:val="20"/>
              </w:rPr>
              <w:instrText xml:space="preserve"> =COUNT(ABOVE) </w:instrText>
            </w:r>
            <w:r w:rsidRPr="00A42C26">
              <w:rPr>
                <w:sz w:val="20"/>
              </w:rPr>
              <w:fldChar w:fldCharType="separate"/>
            </w:r>
            <w:r w:rsidR="00DE004C">
              <w:rPr>
                <w:noProof/>
                <w:sz w:val="20"/>
              </w:rPr>
              <w:t>14</w:t>
            </w:r>
            <w:r w:rsidRPr="00A42C26">
              <w:rPr>
                <w:sz w:val="20"/>
              </w:rPr>
              <w:fldChar w:fldCharType="end"/>
            </w:r>
          </w:p>
        </w:tc>
        <w:tc>
          <w:tcPr>
            <w:tcW w:w="3343" w:type="pct"/>
            <w:shd w:val="clear" w:color="auto" w:fill="auto"/>
          </w:tcPr>
          <w:p w14:paraId="2AB2308C" w14:textId="57732F52" w:rsidR="004B6604" w:rsidRDefault="004B6604" w:rsidP="004B6604">
            <w:pPr>
              <w:spacing w:line="240" w:lineRule="auto"/>
              <w:rPr>
                <w:sz w:val="20"/>
              </w:rPr>
            </w:pPr>
          </w:p>
        </w:tc>
        <w:tc>
          <w:tcPr>
            <w:tcW w:w="726" w:type="pct"/>
            <w:shd w:val="clear" w:color="auto" w:fill="auto"/>
          </w:tcPr>
          <w:p w14:paraId="10FD24C8" w14:textId="7947ED9A" w:rsidR="004B6604" w:rsidRDefault="004B6604" w:rsidP="004B6604">
            <w:pPr>
              <w:spacing w:line="240" w:lineRule="auto"/>
              <w:rPr>
                <w:caps/>
                <w:sz w:val="20"/>
              </w:rPr>
            </w:pPr>
          </w:p>
        </w:tc>
        <w:tc>
          <w:tcPr>
            <w:tcW w:w="653" w:type="pct"/>
            <w:shd w:val="clear" w:color="auto" w:fill="auto"/>
          </w:tcPr>
          <w:p w14:paraId="5A78CFCA" w14:textId="0E79FF68" w:rsidR="004B6604" w:rsidRDefault="004B6604" w:rsidP="004B6604">
            <w:pPr>
              <w:spacing w:line="240" w:lineRule="auto"/>
              <w:jc w:val="left"/>
              <w:rPr>
                <w:caps/>
                <w:sz w:val="20"/>
              </w:rPr>
            </w:pPr>
          </w:p>
        </w:tc>
      </w:tr>
      <w:tr w:rsidR="004B6604" w:rsidRPr="00040CE8" w14:paraId="03544BDA" w14:textId="77777777" w:rsidTr="001E4537">
        <w:tc>
          <w:tcPr>
            <w:tcW w:w="278" w:type="pct"/>
            <w:shd w:val="clear" w:color="auto" w:fill="auto"/>
          </w:tcPr>
          <w:p w14:paraId="0F56F4B9" w14:textId="0D42420D" w:rsidR="004B6604" w:rsidRPr="00F67D91" w:rsidRDefault="004B6604" w:rsidP="004B6604">
            <w:pPr>
              <w:spacing w:line="240" w:lineRule="auto"/>
              <w:jc w:val="center"/>
              <w:rPr>
                <w:sz w:val="20"/>
              </w:rPr>
            </w:pPr>
            <w:r w:rsidRPr="00A42C26">
              <w:rPr>
                <w:sz w:val="20"/>
              </w:rPr>
              <w:fldChar w:fldCharType="begin"/>
            </w:r>
            <w:r w:rsidRPr="00A42C26">
              <w:rPr>
                <w:sz w:val="20"/>
              </w:rPr>
              <w:instrText xml:space="preserve"> =COUNT(ABOVE) </w:instrText>
            </w:r>
            <w:r w:rsidRPr="00A42C26">
              <w:rPr>
                <w:sz w:val="20"/>
              </w:rPr>
              <w:fldChar w:fldCharType="separate"/>
            </w:r>
            <w:r w:rsidR="00DE004C">
              <w:rPr>
                <w:noProof/>
                <w:sz w:val="20"/>
              </w:rPr>
              <w:t>15</w:t>
            </w:r>
            <w:r w:rsidRPr="00A42C26">
              <w:rPr>
                <w:sz w:val="20"/>
              </w:rPr>
              <w:fldChar w:fldCharType="end"/>
            </w:r>
          </w:p>
        </w:tc>
        <w:tc>
          <w:tcPr>
            <w:tcW w:w="3343" w:type="pct"/>
            <w:shd w:val="clear" w:color="auto" w:fill="auto"/>
          </w:tcPr>
          <w:p w14:paraId="15F706A5" w14:textId="64A9E35F" w:rsidR="004B6604" w:rsidRDefault="004B6604" w:rsidP="004B6604">
            <w:pPr>
              <w:spacing w:line="240" w:lineRule="auto"/>
              <w:rPr>
                <w:sz w:val="20"/>
              </w:rPr>
            </w:pPr>
          </w:p>
        </w:tc>
        <w:tc>
          <w:tcPr>
            <w:tcW w:w="726" w:type="pct"/>
            <w:shd w:val="clear" w:color="auto" w:fill="auto"/>
          </w:tcPr>
          <w:p w14:paraId="40C6AC93" w14:textId="72EC0C89" w:rsidR="004B6604" w:rsidRDefault="004B6604" w:rsidP="004B6604">
            <w:pPr>
              <w:spacing w:line="240" w:lineRule="auto"/>
              <w:rPr>
                <w:caps/>
                <w:sz w:val="20"/>
              </w:rPr>
            </w:pPr>
          </w:p>
        </w:tc>
        <w:tc>
          <w:tcPr>
            <w:tcW w:w="653" w:type="pct"/>
            <w:shd w:val="clear" w:color="auto" w:fill="auto"/>
          </w:tcPr>
          <w:p w14:paraId="20D76BEE" w14:textId="78EB38B9" w:rsidR="004B6604" w:rsidRDefault="004B6604" w:rsidP="004B6604">
            <w:pPr>
              <w:spacing w:line="240" w:lineRule="auto"/>
              <w:jc w:val="left"/>
              <w:rPr>
                <w:caps/>
                <w:sz w:val="20"/>
              </w:rPr>
            </w:pPr>
          </w:p>
        </w:tc>
      </w:tr>
    </w:tbl>
    <w:p w14:paraId="18D0A777" w14:textId="77777777" w:rsidR="00B81356" w:rsidRPr="00B81356" w:rsidRDefault="00B81356" w:rsidP="00B81356"/>
    <w:p w14:paraId="202B3A4C" w14:textId="77777777" w:rsidR="00B81356" w:rsidRDefault="00B81356">
      <w:pPr>
        <w:spacing w:before="0" w:line="240" w:lineRule="auto"/>
        <w:jc w:val="left"/>
        <w:rPr>
          <w:b/>
        </w:rPr>
      </w:pPr>
      <w:r>
        <w:br w:type="page"/>
      </w:r>
    </w:p>
    <w:p w14:paraId="0C0C4669" w14:textId="17B5452B" w:rsidR="00536DD8" w:rsidRDefault="00536DD8" w:rsidP="00420036">
      <w:pPr>
        <w:pStyle w:val="Ttulo4"/>
      </w:pPr>
      <w:r>
        <w:lastRenderedPageBreak/>
        <w:t>Requisitos Técnicos</w:t>
      </w:r>
    </w:p>
    <w:p w14:paraId="4DF5D467" w14:textId="77777777" w:rsidR="00536DD8" w:rsidRPr="00023B01" w:rsidRDefault="00536DD8" w:rsidP="00536DD8">
      <w:pPr>
        <w:rPr>
          <w:sz w:val="16"/>
          <w:szCs w:val="12"/>
        </w:rPr>
      </w:pPr>
      <w:r w:rsidRPr="00023B01">
        <w:rPr>
          <w:b/>
          <w:bCs/>
          <w:sz w:val="16"/>
          <w:szCs w:val="12"/>
        </w:rPr>
        <w:t>Origem</w:t>
      </w:r>
      <w:r w:rsidRPr="00023B01">
        <w:rPr>
          <w:sz w:val="16"/>
          <w:szCs w:val="12"/>
        </w:rPr>
        <w:t xml:space="preserve"> </w:t>
      </w:r>
      <w:r w:rsidRPr="00023B01">
        <w:rPr>
          <w:smallCaps/>
          <w:sz w:val="16"/>
          <w:szCs w:val="12"/>
        </w:rPr>
        <w:t>legal</w:t>
      </w:r>
      <w:r w:rsidRPr="00023B01">
        <w:rPr>
          <w:sz w:val="16"/>
          <w:szCs w:val="12"/>
        </w:rPr>
        <w:t xml:space="preserve"> | </w:t>
      </w:r>
      <w:r w:rsidRPr="00023B01">
        <w:rPr>
          <w:smallCaps/>
          <w:sz w:val="16"/>
          <w:szCs w:val="12"/>
        </w:rPr>
        <w:t>negócio</w:t>
      </w:r>
      <w:r>
        <w:rPr>
          <w:smallCaps/>
          <w:sz w:val="16"/>
          <w:szCs w:val="12"/>
        </w:rPr>
        <w:t xml:space="preserve"> | ambos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3"/>
        <w:gridCol w:w="6181"/>
        <w:gridCol w:w="1363"/>
        <w:gridCol w:w="1230"/>
      </w:tblGrid>
      <w:tr w:rsidR="00536DD8" w:rsidRPr="00040CE8" w14:paraId="2D3793A5" w14:textId="77777777" w:rsidTr="00C76B5A">
        <w:trPr>
          <w:tblHeader/>
        </w:trPr>
        <w:tc>
          <w:tcPr>
            <w:tcW w:w="276" w:type="pct"/>
            <w:tcBorders>
              <w:bottom w:val="single" w:sz="4" w:space="0" w:color="auto"/>
            </w:tcBorders>
          </w:tcPr>
          <w:p w14:paraId="6AE25E57" w14:textId="6D2E53D2" w:rsidR="00536DD8" w:rsidRPr="00583092" w:rsidRDefault="00CE21FA" w:rsidP="00BA00A6">
            <w:pPr>
              <w:spacing w:line="240" w:lineRule="auto"/>
              <w:jc w:val="center"/>
              <w:rPr>
                <w:b/>
                <w:color w:val="FFFFFF" w:themeColor="background1"/>
                <w:sz w:val="16"/>
              </w:rPr>
            </w:pPr>
            <w:r w:rsidRPr="00583092">
              <w:rPr>
                <w:b/>
                <w:color w:val="FFFFFF" w:themeColor="background1"/>
                <w:sz w:val="16"/>
              </w:rPr>
              <w:t>1</w:t>
            </w:r>
          </w:p>
        </w:tc>
        <w:tc>
          <w:tcPr>
            <w:tcW w:w="3328" w:type="pct"/>
            <w:tcBorders>
              <w:bottom w:val="single" w:sz="4" w:space="0" w:color="auto"/>
            </w:tcBorders>
          </w:tcPr>
          <w:p w14:paraId="094A112A" w14:textId="77777777" w:rsidR="00536DD8" w:rsidRPr="00040CE8" w:rsidRDefault="00536DD8" w:rsidP="00BA00A6">
            <w:pPr>
              <w:spacing w:line="24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REQUISITO</w:t>
            </w:r>
          </w:p>
        </w:tc>
        <w:tc>
          <w:tcPr>
            <w:tcW w:w="734" w:type="pct"/>
            <w:tcBorders>
              <w:bottom w:val="single" w:sz="4" w:space="0" w:color="auto"/>
            </w:tcBorders>
          </w:tcPr>
          <w:p w14:paraId="79813EE9" w14:textId="77777777" w:rsidR="00536DD8" w:rsidRPr="00040CE8" w:rsidRDefault="00536DD8" w:rsidP="00BA00A6">
            <w:pPr>
              <w:spacing w:line="24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SOLICITANTE</w:t>
            </w:r>
          </w:p>
        </w:tc>
        <w:tc>
          <w:tcPr>
            <w:tcW w:w="662" w:type="pct"/>
            <w:tcBorders>
              <w:bottom w:val="single" w:sz="4" w:space="0" w:color="auto"/>
            </w:tcBorders>
          </w:tcPr>
          <w:p w14:paraId="6E577BDC" w14:textId="77777777" w:rsidR="00536DD8" w:rsidRPr="00040CE8" w:rsidRDefault="00536DD8" w:rsidP="00BA00A6">
            <w:pPr>
              <w:spacing w:line="24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ORIGEM</w:t>
            </w:r>
          </w:p>
        </w:tc>
      </w:tr>
      <w:tr w:rsidR="00536DD8" w:rsidRPr="00040CE8" w14:paraId="4F221153" w14:textId="77777777" w:rsidTr="00C76B5A">
        <w:tc>
          <w:tcPr>
            <w:tcW w:w="276" w:type="pct"/>
            <w:shd w:val="clear" w:color="auto" w:fill="auto"/>
          </w:tcPr>
          <w:p w14:paraId="4827E9FF" w14:textId="5A187B74" w:rsidR="00536DD8" w:rsidRPr="00F67D91" w:rsidRDefault="00536DD8" w:rsidP="00BA00A6">
            <w:pPr>
              <w:spacing w:line="240" w:lineRule="auto"/>
              <w:jc w:val="center"/>
              <w:rPr>
                <w:sz w:val="20"/>
              </w:rPr>
            </w:pPr>
            <w:r w:rsidRPr="00F67D91">
              <w:rPr>
                <w:sz w:val="20"/>
              </w:rPr>
              <w:fldChar w:fldCharType="begin"/>
            </w:r>
            <w:r w:rsidRPr="00F67D91">
              <w:rPr>
                <w:sz w:val="20"/>
              </w:rPr>
              <w:instrText xml:space="preserve"> =COUNT(ABOVE) </w:instrText>
            </w:r>
            <w:r w:rsidRPr="00F67D91">
              <w:rPr>
                <w:sz w:val="20"/>
              </w:rPr>
              <w:fldChar w:fldCharType="separate"/>
            </w:r>
            <w:r w:rsidR="00DE004C">
              <w:rPr>
                <w:noProof/>
                <w:sz w:val="20"/>
              </w:rPr>
              <w:t>1</w:t>
            </w:r>
            <w:r w:rsidRPr="00F67D91">
              <w:rPr>
                <w:sz w:val="20"/>
              </w:rPr>
              <w:fldChar w:fldCharType="end"/>
            </w:r>
          </w:p>
        </w:tc>
        <w:tc>
          <w:tcPr>
            <w:tcW w:w="3328" w:type="pct"/>
            <w:shd w:val="clear" w:color="auto" w:fill="auto"/>
          </w:tcPr>
          <w:p w14:paraId="3E48B94C" w14:textId="1C7DFA96" w:rsidR="00536DD8" w:rsidRPr="00F67D91" w:rsidRDefault="00536DD8" w:rsidP="00BA00A6">
            <w:pPr>
              <w:spacing w:line="240" w:lineRule="auto"/>
              <w:rPr>
                <w:sz w:val="20"/>
              </w:rPr>
            </w:pPr>
          </w:p>
        </w:tc>
        <w:tc>
          <w:tcPr>
            <w:tcW w:w="734" w:type="pct"/>
            <w:shd w:val="clear" w:color="auto" w:fill="auto"/>
          </w:tcPr>
          <w:p w14:paraId="06F97466" w14:textId="04A72D35" w:rsidR="00536DD8" w:rsidRPr="003F44B9" w:rsidRDefault="00536DD8" w:rsidP="00BA00A6">
            <w:pPr>
              <w:spacing w:line="240" w:lineRule="auto"/>
              <w:rPr>
                <w:caps/>
                <w:sz w:val="20"/>
              </w:rPr>
            </w:pPr>
          </w:p>
        </w:tc>
        <w:tc>
          <w:tcPr>
            <w:tcW w:w="662" w:type="pct"/>
            <w:shd w:val="clear" w:color="auto" w:fill="auto"/>
          </w:tcPr>
          <w:p w14:paraId="2AF33417" w14:textId="6A601F8C" w:rsidR="00536DD8" w:rsidRPr="003F44B9" w:rsidRDefault="00536DD8" w:rsidP="00BA00A6">
            <w:pPr>
              <w:spacing w:line="240" w:lineRule="auto"/>
              <w:jc w:val="left"/>
              <w:rPr>
                <w:caps/>
                <w:sz w:val="20"/>
              </w:rPr>
            </w:pPr>
          </w:p>
        </w:tc>
      </w:tr>
      <w:tr w:rsidR="00536DD8" w:rsidRPr="00F67D91" w14:paraId="2ACF9DD7" w14:textId="77777777" w:rsidTr="00C76B5A">
        <w:tc>
          <w:tcPr>
            <w:tcW w:w="276" w:type="pct"/>
            <w:shd w:val="clear" w:color="auto" w:fill="auto"/>
          </w:tcPr>
          <w:p w14:paraId="68FF751E" w14:textId="0B1F0102" w:rsidR="00536DD8" w:rsidRPr="00F67D91" w:rsidRDefault="00536DD8" w:rsidP="00BA00A6">
            <w:pPr>
              <w:spacing w:line="240" w:lineRule="auto"/>
              <w:jc w:val="center"/>
              <w:rPr>
                <w:sz w:val="20"/>
              </w:rPr>
            </w:pPr>
            <w:r w:rsidRPr="00F67D91">
              <w:rPr>
                <w:sz w:val="20"/>
              </w:rPr>
              <w:fldChar w:fldCharType="begin"/>
            </w:r>
            <w:r w:rsidRPr="00F67D91">
              <w:rPr>
                <w:sz w:val="20"/>
              </w:rPr>
              <w:instrText xml:space="preserve"> =COUNT(ABOVE) </w:instrText>
            </w:r>
            <w:r w:rsidRPr="00F67D91">
              <w:rPr>
                <w:sz w:val="20"/>
              </w:rPr>
              <w:fldChar w:fldCharType="separate"/>
            </w:r>
            <w:r w:rsidR="00DE004C">
              <w:rPr>
                <w:noProof/>
                <w:sz w:val="20"/>
              </w:rPr>
              <w:t>2</w:t>
            </w:r>
            <w:r w:rsidRPr="00F67D91">
              <w:rPr>
                <w:sz w:val="20"/>
              </w:rPr>
              <w:fldChar w:fldCharType="end"/>
            </w:r>
          </w:p>
        </w:tc>
        <w:tc>
          <w:tcPr>
            <w:tcW w:w="3328" w:type="pct"/>
            <w:shd w:val="clear" w:color="auto" w:fill="auto"/>
          </w:tcPr>
          <w:p w14:paraId="2B3CE32E" w14:textId="2D791FBD" w:rsidR="00536DD8" w:rsidRPr="00F67D91" w:rsidRDefault="00536DD8" w:rsidP="00BA00A6">
            <w:pPr>
              <w:spacing w:line="240" w:lineRule="auto"/>
              <w:rPr>
                <w:sz w:val="20"/>
              </w:rPr>
            </w:pPr>
          </w:p>
        </w:tc>
        <w:tc>
          <w:tcPr>
            <w:tcW w:w="734" w:type="pct"/>
            <w:shd w:val="clear" w:color="auto" w:fill="auto"/>
          </w:tcPr>
          <w:p w14:paraId="59E42909" w14:textId="170B744B" w:rsidR="00536DD8" w:rsidRPr="003F44B9" w:rsidRDefault="00536DD8" w:rsidP="00BA00A6">
            <w:pPr>
              <w:spacing w:line="240" w:lineRule="auto"/>
              <w:rPr>
                <w:caps/>
                <w:sz w:val="20"/>
              </w:rPr>
            </w:pPr>
          </w:p>
        </w:tc>
        <w:tc>
          <w:tcPr>
            <w:tcW w:w="662" w:type="pct"/>
            <w:shd w:val="clear" w:color="auto" w:fill="auto"/>
          </w:tcPr>
          <w:p w14:paraId="2107297E" w14:textId="2803060A" w:rsidR="00536DD8" w:rsidRPr="003F44B9" w:rsidRDefault="00536DD8" w:rsidP="00BA00A6">
            <w:pPr>
              <w:spacing w:line="240" w:lineRule="auto"/>
              <w:jc w:val="left"/>
              <w:rPr>
                <w:caps/>
                <w:sz w:val="20"/>
              </w:rPr>
            </w:pPr>
          </w:p>
        </w:tc>
      </w:tr>
      <w:tr w:rsidR="00C76B5A" w:rsidRPr="00F67D91" w14:paraId="3C688890" w14:textId="77777777" w:rsidTr="00C76B5A">
        <w:tc>
          <w:tcPr>
            <w:tcW w:w="276" w:type="pct"/>
            <w:shd w:val="clear" w:color="auto" w:fill="auto"/>
          </w:tcPr>
          <w:p w14:paraId="59C31D49" w14:textId="77777777" w:rsidR="00C76B5A" w:rsidRPr="00F67D91" w:rsidRDefault="00C76B5A" w:rsidP="00800322">
            <w:pPr>
              <w:spacing w:line="240" w:lineRule="auto"/>
              <w:jc w:val="center"/>
              <w:rPr>
                <w:sz w:val="20"/>
              </w:rPr>
            </w:pPr>
            <w:r w:rsidRPr="00F67D91">
              <w:rPr>
                <w:sz w:val="20"/>
              </w:rPr>
              <w:fldChar w:fldCharType="begin"/>
            </w:r>
            <w:r w:rsidRPr="00F67D91">
              <w:rPr>
                <w:sz w:val="20"/>
              </w:rPr>
              <w:instrText xml:space="preserve"> =COUNT(ABOVE) </w:instrText>
            </w:r>
            <w:r w:rsidRPr="00F67D91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3</w:t>
            </w:r>
            <w:r w:rsidRPr="00F67D91">
              <w:rPr>
                <w:sz w:val="20"/>
              </w:rPr>
              <w:fldChar w:fldCharType="end"/>
            </w:r>
          </w:p>
        </w:tc>
        <w:tc>
          <w:tcPr>
            <w:tcW w:w="3328" w:type="pct"/>
            <w:shd w:val="clear" w:color="auto" w:fill="auto"/>
          </w:tcPr>
          <w:p w14:paraId="2D4757DB" w14:textId="77777777" w:rsidR="00C76B5A" w:rsidRPr="00F67D91" w:rsidRDefault="00C76B5A" w:rsidP="00800322">
            <w:pPr>
              <w:spacing w:line="240" w:lineRule="auto"/>
              <w:rPr>
                <w:sz w:val="20"/>
              </w:rPr>
            </w:pPr>
          </w:p>
        </w:tc>
        <w:tc>
          <w:tcPr>
            <w:tcW w:w="734" w:type="pct"/>
            <w:shd w:val="clear" w:color="auto" w:fill="auto"/>
          </w:tcPr>
          <w:p w14:paraId="25023A56" w14:textId="77777777" w:rsidR="00C76B5A" w:rsidRPr="003F44B9" w:rsidRDefault="00C76B5A" w:rsidP="00800322">
            <w:pPr>
              <w:spacing w:line="240" w:lineRule="auto"/>
              <w:rPr>
                <w:caps/>
                <w:sz w:val="20"/>
              </w:rPr>
            </w:pPr>
          </w:p>
        </w:tc>
        <w:tc>
          <w:tcPr>
            <w:tcW w:w="662" w:type="pct"/>
            <w:shd w:val="clear" w:color="auto" w:fill="auto"/>
          </w:tcPr>
          <w:p w14:paraId="6184BD8C" w14:textId="77777777" w:rsidR="00C76B5A" w:rsidRPr="003F44B9" w:rsidRDefault="00C76B5A" w:rsidP="00800322">
            <w:pPr>
              <w:spacing w:line="240" w:lineRule="auto"/>
              <w:jc w:val="left"/>
              <w:rPr>
                <w:caps/>
                <w:sz w:val="20"/>
              </w:rPr>
            </w:pPr>
          </w:p>
        </w:tc>
      </w:tr>
      <w:tr w:rsidR="00C76B5A" w:rsidRPr="00F67D91" w14:paraId="6AFDAD27" w14:textId="77777777" w:rsidTr="00C76B5A">
        <w:tc>
          <w:tcPr>
            <w:tcW w:w="276" w:type="pct"/>
            <w:shd w:val="clear" w:color="auto" w:fill="auto"/>
          </w:tcPr>
          <w:p w14:paraId="114BDAF3" w14:textId="77777777" w:rsidR="00C76B5A" w:rsidRPr="00F67D91" w:rsidRDefault="00C76B5A" w:rsidP="00800322">
            <w:pPr>
              <w:spacing w:line="240" w:lineRule="auto"/>
              <w:jc w:val="center"/>
              <w:rPr>
                <w:sz w:val="20"/>
              </w:rPr>
            </w:pPr>
            <w:r w:rsidRPr="00F67D91">
              <w:rPr>
                <w:sz w:val="20"/>
              </w:rPr>
              <w:fldChar w:fldCharType="begin"/>
            </w:r>
            <w:r w:rsidRPr="00F67D91">
              <w:rPr>
                <w:sz w:val="20"/>
              </w:rPr>
              <w:instrText xml:space="preserve"> =COUNT(ABOVE) </w:instrText>
            </w:r>
            <w:r w:rsidRPr="00F67D91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3</w:t>
            </w:r>
            <w:r w:rsidRPr="00F67D91">
              <w:rPr>
                <w:sz w:val="20"/>
              </w:rPr>
              <w:fldChar w:fldCharType="end"/>
            </w:r>
          </w:p>
        </w:tc>
        <w:tc>
          <w:tcPr>
            <w:tcW w:w="3328" w:type="pct"/>
            <w:shd w:val="clear" w:color="auto" w:fill="auto"/>
          </w:tcPr>
          <w:p w14:paraId="261B5F91" w14:textId="77777777" w:rsidR="00C76B5A" w:rsidRPr="00F67D91" w:rsidRDefault="00C76B5A" w:rsidP="00800322">
            <w:pPr>
              <w:spacing w:line="240" w:lineRule="auto"/>
              <w:rPr>
                <w:sz w:val="20"/>
              </w:rPr>
            </w:pPr>
          </w:p>
        </w:tc>
        <w:tc>
          <w:tcPr>
            <w:tcW w:w="734" w:type="pct"/>
            <w:shd w:val="clear" w:color="auto" w:fill="auto"/>
          </w:tcPr>
          <w:p w14:paraId="032DF580" w14:textId="77777777" w:rsidR="00C76B5A" w:rsidRPr="003F44B9" w:rsidRDefault="00C76B5A" w:rsidP="00800322">
            <w:pPr>
              <w:spacing w:line="240" w:lineRule="auto"/>
              <w:rPr>
                <w:caps/>
                <w:sz w:val="20"/>
              </w:rPr>
            </w:pPr>
          </w:p>
        </w:tc>
        <w:tc>
          <w:tcPr>
            <w:tcW w:w="663" w:type="pct"/>
            <w:shd w:val="clear" w:color="auto" w:fill="auto"/>
          </w:tcPr>
          <w:p w14:paraId="152FEF58" w14:textId="77777777" w:rsidR="00C76B5A" w:rsidRPr="003F44B9" w:rsidRDefault="00C76B5A" w:rsidP="00800322">
            <w:pPr>
              <w:spacing w:line="240" w:lineRule="auto"/>
              <w:jc w:val="left"/>
              <w:rPr>
                <w:caps/>
                <w:sz w:val="20"/>
              </w:rPr>
            </w:pPr>
          </w:p>
        </w:tc>
      </w:tr>
      <w:tr w:rsidR="00536DD8" w:rsidRPr="00F67D91" w14:paraId="0A7546D1" w14:textId="77777777" w:rsidTr="00C76B5A">
        <w:tc>
          <w:tcPr>
            <w:tcW w:w="276" w:type="pct"/>
            <w:shd w:val="clear" w:color="auto" w:fill="auto"/>
          </w:tcPr>
          <w:p w14:paraId="79E71D7D" w14:textId="3C46D587" w:rsidR="00536DD8" w:rsidRPr="00F67D91" w:rsidRDefault="00536DD8" w:rsidP="00BA00A6">
            <w:pPr>
              <w:spacing w:line="240" w:lineRule="auto"/>
              <w:jc w:val="center"/>
              <w:rPr>
                <w:sz w:val="20"/>
              </w:rPr>
            </w:pPr>
            <w:r w:rsidRPr="00F67D91">
              <w:rPr>
                <w:sz w:val="20"/>
              </w:rPr>
              <w:fldChar w:fldCharType="begin"/>
            </w:r>
            <w:r w:rsidRPr="00F67D91">
              <w:rPr>
                <w:sz w:val="20"/>
              </w:rPr>
              <w:instrText xml:space="preserve"> =COUNT(ABOVE) </w:instrText>
            </w:r>
            <w:r w:rsidRPr="00F67D91">
              <w:rPr>
                <w:sz w:val="20"/>
              </w:rPr>
              <w:fldChar w:fldCharType="separate"/>
            </w:r>
            <w:r w:rsidR="00DE004C">
              <w:rPr>
                <w:noProof/>
                <w:sz w:val="20"/>
              </w:rPr>
              <w:t>3</w:t>
            </w:r>
            <w:r w:rsidRPr="00F67D91">
              <w:rPr>
                <w:sz w:val="20"/>
              </w:rPr>
              <w:fldChar w:fldCharType="end"/>
            </w:r>
          </w:p>
        </w:tc>
        <w:tc>
          <w:tcPr>
            <w:tcW w:w="3328" w:type="pct"/>
            <w:shd w:val="clear" w:color="auto" w:fill="auto"/>
          </w:tcPr>
          <w:p w14:paraId="32634331" w14:textId="77083904" w:rsidR="00536DD8" w:rsidRPr="00F67D91" w:rsidRDefault="00536DD8" w:rsidP="00BA00A6">
            <w:pPr>
              <w:spacing w:line="240" w:lineRule="auto"/>
              <w:rPr>
                <w:sz w:val="20"/>
              </w:rPr>
            </w:pPr>
          </w:p>
        </w:tc>
        <w:tc>
          <w:tcPr>
            <w:tcW w:w="734" w:type="pct"/>
            <w:shd w:val="clear" w:color="auto" w:fill="auto"/>
          </w:tcPr>
          <w:p w14:paraId="25156F2B" w14:textId="53A8350E" w:rsidR="00536DD8" w:rsidRPr="003F44B9" w:rsidRDefault="00536DD8" w:rsidP="00BA00A6">
            <w:pPr>
              <w:spacing w:line="240" w:lineRule="auto"/>
              <w:rPr>
                <w:caps/>
                <w:sz w:val="20"/>
              </w:rPr>
            </w:pPr>
          </w:p>
        </w:tc>
        <w:tc>
          <w:tcPr>
            <w:tcW w:w="662" w:type="pct"/>
            <w:shd w:val="clear" w:color="auto" w:fill="auto"/>
          </w:tcPr>
          <w:p w14:paraId="42567939" w14:textId="1AC35BDF" w:rsidR="00536DD8" w:rsidRPr="003F44B9" w:rsidRDefault="00536DD8" w:rsidP="00BA00A6">
            <w:pPr>
              <w:spacing w:line="240" w:lineRule="auto"/>
              <w:jc w:val="left"/>
              <w:rPr>
                <w:caps/>
                <w:sz w:val="20"/>
              </w:rPr>
            </w:pPr>
          </w:p>
        </w:tc>
      </w:tr>
    </w:tbl>
    <w:p w14:paraId="3E36C57A" w14:textId="77777777" w:rsidR="00536DD8" w:rsidRPr="00536DD8" w:rsidRDefault="00536DD8" w:rsidP="00536DD8"/>
    <w:p w14:paraId="088B1601" w14:textId="77777777" w:rsidR="00536DD8" w:rsidRDefault="00536DD8">
      <w:pPr>
        <w:spacing w:before="0" w:line="240" w:lineRule="auto"/>
        <w:jc w:val="left"/>
        <w:rPr>
          <w:b/>
        </w:rPr>
      </w:pPr>
      <w:r>
        <w:br w:type="page"/>
      </w:r>
    </w:p>
    <w:p w14:paraId="481B71A9" w14:textId="77777777" w:rsidR="00C31405" w:rsidRDefault="00C31405" w:rsidP="00C31405">
      <w:pPr>
        <w:pStyle w:val="Ttulo3"/>
      </w:pPr>
      <w:r w:rsidRPr="00040CE8">
        <w:lastRenderedPageBreak/>
        <w:t>Projeto Conceitual</w:t>
      </w:r>
    </w:p>
    <w:p w14:paraId="787DF0C5" w14:textId="13859EDC" w:rsidR="00387FE1" w:rsidRPr="00387FE1" w:rsidRDefault="00387FE1" w:rsidP="00387FE1">
      <w:pPr>
        <w:rPr>
          <w:sz w:val="20"/>
          <w:szCs w:val="16"/>
        </w:rPr>
      </w:pPr>
      <w:r w:rsidRPr="00387FE1">
        <w:rPr>
          <w:sz w:val="20"/>
          <w:szCs w:val="16"/>
        </w:rPr>
        <w:t xml:space="preserve">Modelagem </w:t>
      </w:r>
      <w:r w:rsidRPr="00387FE1">
        <w:rPr>
          <w:b/>
          <w:bCs/>
          <w:sz w:val="20"/>
          <w:szCs w:val="16"/>
        </w:rPr>
        <w:t>independente</w:t>
      </w:r>
      <w:r w:rsidRPr="00387FE1">
        <w:rPr>
          <w:sz w:val="20"/>
          <w:szCs w:val="16"/>
        </w:rPr>
        <w:t xml:space="preserve"> de escolhas técnicas.</w:t>
      </w:r>
    </w:p>
    <w:p w14:paraId="2F008265" w14:textId="76E9F5E4" w:rsidR="00040CE8" w:rsidRPr="00040CE8" w:rsidRDefault="00BE131F" w:rsidP="00C31405">
      <w:pPr>
        <w:pStyle w:val="Ttulo4"/>
      </w:pPr>
      <w:r w:rsidRPr="00040CE8">
        <w:t>Dicionário de Dados</w:t>
      </w:r>
    </w:p>
    <w:tbl>
      <w:tblPr>
        <w:tblStyle w:val="Tabelacomgrade"/>
        <w:tblW w:w="47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64"/>
        <w:gridCol w:w="2066"/>
        <w:gridCol w:w="2504"/>
        <w:gridCol w:w="1187"/>
        <w:gridCol w:w="2676"/>
      </w:tblGrid>
      <w:tr w:rsidR="00752FEA" w:rsidRPr="00752FEA" w14:paraId="5B010902" w14:textId="77777777" w:rsidTr="00C76B5A">
        <w:trPr>
          <w:tblHeader/>
        </w:trPr>
        <w:tc>
          <w:tcPr>
            <w:tcW w:w="261" w:type="pct"/>
            <w:tcBorders>
              <w:bottom w:val="single" w:sz="4" w:space="0" w:color="auto"/>
            </w:tcBorders>
          </w:tcPr>
          <w:p w14:paraId="0DB243CC" w14:textId="77777777" w:rsidR="00C12E03" w:rsidRPr="00752FEA" w:rsidRDefault="00C12E03" w:rsidP="00D4584C">
            <w:pPr>
              <w:spacing w:line="240" w:lineRule="auto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752FEA">
              <w:rPr>
                <w:b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1161" w:type="pct"/>
            <w:tcBorders>
              <w:bottom w:val="single" w:sz="4" w:space="0" w:color="auto"/>
            </w:tcBorders>
          </w:tcPr>
          <w:p w14:paraId="0ADF96AB" w14:textId="77777777" w:rsidR="00C12E03" w:rsidRPr="00752FEA" w:rsidRDefault="00C12E03" w:rsidP="00D4584C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52FEA">
              <w:rPr>
                <w:b/>
                <w:sz w:val="16"/>
                <w:szCs w:val="16"/>
              </w:rPr>
              <w:t>ITEM (ATRIBUTO)</w:t>
            </w:r>
          </w:p>
        </w:tc>
        <w:tc>
          <w:tcPr>
            <w:tcW w:w="1407" w:type="pct"/>
            <w:tcBorders>
              <w:bottom w:val="single" w:sz="4" w:space="0" w:color="auto"/>
            </w:tcBorders>
          </w:tcPr>
          <w:p w14:paraId="3EA3E262" w14:textId="77777777" w:rsidR="00C12E03" w:rsidRPr="00752FEA" w:rsidRDefault="00C12E03" w:rsidP="00D4584C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52FEA">
              <w:rPr>
                <w:b/>
                <w:sz w:val="16"/>
                <w:szCs w:val="16"/>
              </w:rPr>
              <w:t>DEFINIÇÃO</w:t>
            </w:r>
          </w:p>
        </w:tc>
        <w:tc>
          <w:tcPr>
            <w:tcW w:w="667" w:type="pct"/>
            <w:tcBorders>
              <w:bottom w:val="single" w:sz="4" w:space="0" w:color="auto"/>
            </w:tcBorders>
          </w:tcPr>
          <w:p w14:paraId="30308F49" w14:textId="77777777" w:rsidR="00C12E03" w:rsidRPr="00752FEA" w:rsidRDefault="00C12E03" w:rsidP="002F23E1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52FEA">
              <w:rPr>
                <w:b/>
                <w:sz w:val="16"/>
                <w:szCs w:val="16"/>
              </w:rPr>
              <w:t>REQUISITO</w:t>
            </w:r>
          </w:p>
        </w:tc>
        <w:tc>
          <w:tcPr>
            <w:tcW w:w="1504" w:type="pct"/>
            <w:tcBorders>
              <w:bottom w:val="single" w:sz="4" w:space="0" w:color="auto"/>
            </w:tcBorders>
          </w:tcPr>
          <w:p w14:paraId="51F5BA83" w14:textId="77777777" w:rsidR="00C12E03" w:rsidRPr="00752FEA" w:rsidRDefault="00C12E03" w:rsidP="002F23E1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752FEA">
              <w:rPr>
                <w:b/>
                <w:sz w:val="16"/>
                <w:szCs w:val="16"/>
              </w:rPr>
              <w:t>OBSERVAÇÕES</w:t>
            </w:r>
          </w:p>
        </w:tc>
      </w:tr>
      <w:tr w:rsidR="00752FEA" w:rsidRPr="00752FEA" w14:paraId="2E346EE0" w14:textId="77777777" w:rsidTr="00C76B5A">
        <w:tc>
          <w:tcPr>
            <w:tcW w:w="261" w:type="pct"/>
            <w:shd w:val="clear" w:color="auto" w:fill="F2F2F2" w:themeFill="background1" w:themeFillShade="F2"/>
          </w:tcPr>
          <w:p w14:paraId="51C36E43" w14:textId="672086C2" w:rsidR="00C12E03" w:rsidRPr="00752FEA" w:rsidRDefault="00C12E03" w:rsidP="001E453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1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  <w:shd w:val="clear" w:color="auto" w:fill="F2F2F2" w:themeFill="background1" w:themeFillShade="F2"/>
          </w:tcPr>
          <w:p w14:paraId="5169E6B1" w14:textId="77777777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752FEA">
              <w:rPr>
                <w:rFonts w:ascii="Consolas" w:hAnsi="Consolas"/>
                <w:sz w:val="16"/>
                <w:szCs w:val="16"/>
              </w:rPr>
              <w:t>_</w:t>
            </w:r>
            <w:proofErr w:type="spellStart"/>
            <w:r w:rsidRPr="00752FEA">
              <w:rPr>
                <w:rFonts w:ascii="Consolas" w:hAnsi="Consolas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1407" w:type="pct"/>
            <w:shd w:val="clear" w:color="auto" w:fill="F2F2F2" w:themeFill="background1" w:themeFillShade="F2"/>
          </w:tcPr>
          <w:p w14:paraId="66C3F2C9" w14:textId="77777777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752FEA">
              <w:rPr>
                <w:rFonts w:ascii="Consolas" w:hAnsi="Consolas"/>
                <w:sz w:val="16"/>
                <w:szCs w:val="16"/>
              </w:rPr>
              <w:t>[0|1]</w:t>
            </w:r>
          </w:p>
        </w:tc>
        <w:tc>
          <w:tcPr>
            <w:tcW w:w="667" w:type="pct"/>
            <w:shd w:val="clear" w:color="auto" w:fill="F2F2F2" w:themeFill="background1" w:themeFillShade="F2"/>
          </w:tcPr>
          <w:p w14:paraId="0645E4BC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  <w:shd w:val="clear" w:color="auto" w:fill="F2F2F2" w:themeFill="background1" w:themeFillShade="F2"/>
          </w:tcPr>
          <w:p w14:paraId="4264C05C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t>0=F; 1=V</w:t>
            </w:r>
          </w:p>
        </w:tc>
      </w:tr>
      <w:tr w:rsidR="00752FEA" w:rsidRPr="00752FEA" w14:paraId="293CEB9F" w14:textId="77777777" w:rsidTr="00C76B5A">
        <w:tc>
          <w:tcPr>
            <w:tcW w:w="261" w:type="pct"/>
            <w:shd w:val="clear" w:color="auto" w:fill="F2F2F2" w:themeFill="background1" w:themeFillShade="F2"/>
          </w:tcPr>
          <w:p w14:paraId="2C8E5EF8" w14:textId="2942D68C" w:rsidR="00C12E03" w:rsidRPr="00752FEA" w:rsidRDefault="00C12E03" w:rsidP="002C7C7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2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  <w:shd w:val="clear" w:color="auto" w:fill="F2F2F2" w:themeFill="background1" w:themeFillShade="F2"/>
          </w:tcPr>
          <w:p w14:paraId="6CDE1088" w14:textId="77777777" w:rsidR="00C12E03" w:rsidRPr="00752FEA" w:rsidRDefault="00C12E03" w:rsidP="002C7C78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752FEA">
              <w:rPr>
                <w:rFonts w:ascii="Consolas" w:hAnsi="Consolas"/>
                <w:sz w:val="16"/>
                <w:szCs w:val="16"/>
              </w:rPr>
              <w:t>_campo</w:t>
            </w:r>
          </w:p>
        </w:tc>
        <w:tc>
          <w:tcPr>
            <w:tcW w:w="1407" w:type="pct"/>
            <w:shd w:val="clear" w:color="auto" w:fill="F2F2F2" w:themeFill="background1" w:themeFillShade="F2"/>
          </w:tcPr>
          <w:p w14:paraId="1E2D1357" w14:textId="77777777" w:rsidR="00C12E03" w:rsidRPr="00752FEA" w:rsidRDefault="00C12E03" w:rsidP="002C7C78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752FEA">
              <w:rPr>
                <w:rFonts w:ascii="Consolas" w:hAnsi="Consolas"/>
                <w:sz w:val="16"/>
                <w:szCs w:val="16"/>
              </w:rPr>
              <w:t>[{_caractere}|_</w:t>
            </w:r>
            <w:proofErr w:type="spellStart"/>
            <w:r w:rsidRPr="00752FEA">
              <w:rPr>
                <w:rFonts w:ascii="Consolas" w:hAnsi="Consolas"/>
                <w:sz w:val="16"/>
                <w:szCs w:val="16"/>
              </w:rPr>
              <w:t>boolean</w:t>
            </w:r>
            <w:proofErr w:type="spellEnd"/>
            <w:r w:rsidRPr="00752FEA">
              <w:rPr>
                <w:rFonts w:ascii="Consolas" w:hAnsi="Consolas"/>
                <w:sz w:val="16"/>
                <w:szCs w:val="16"/>
              </w:rPr>
              <w:t>]</w:t>
            </w:r>
          </w:p>
        </w:tc>
        <w:tc>
          <w:tcPr>
            <w:tcW w:w="667" w:type="pct"/>
            <w:shd w:val="clear" w:color="auto" w:fill="F2F2F2" w:themeFill="background1" w:themeFillShade="F2"/>
          </w:tcPr>
          <w:p w14:paraId="424BB3AB" w14:textId="77777777" w:rsidR="00C12E03" w:rsidRPr="00752FEA" w:rsidRDefault="00C12E03" w:rsidP="002C7C78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  <w:shd w:val="clear" w:color="auto" w:fill="F2F2F2" w:themeFill="background1" w:themeFillShade="F2"/>
          </w:tcPr>
          <w:p w14:paraId="6D387066" w14:textId="77777777" w:rsidR="00C12E03" w:rsidRPr="00752FEA" w:rsidRDefault="00C12E03" w:rsidP="002C7C78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1C3CA67D" w14:textId="77777777" w:rsidTr="00C76B5A">
        <w:tc>
          <w:tcPr>
            <w:tcW w:w="261" w:type="pct"/>
            <w:shd w:val="clear" w:color="auto" w:fill="F2F2F2" w:themeFill="background1" w:themeFillShade="F2"/>
          </w:tcPr>
          <w:p w14:paraId="21280243" w14:textId="5F00A122" w:rsidR="00C12E03" w:rsidRPr="00752FEA" w:rsidRDefault="00C12E03" w:rsidP="00D4584C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3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  <w:shd w:val="clear" w:color="auto" w:fill="F2F2F2" w:themeFill="background1" w:themeFillShade="F2"/>
          </w:tcPr>
          <w:p w14:paraId="16EB9378" w14:textId="77777777" w:rsidR="00C12E03" w:rsidRPr="00752FEA" w:rsidRDefault="00C12E03" w:rsidP="00CB219B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752FEA">
              <w:rPr>
                <w:rFonts w:ascii="Consolas" w:hAnsi="Consolas"/>
                <w:sz w:val="16"/>
                <w:szCs w:val="16"/>
              </w:rPr>
              <w:t>_caractere</w:t>
            </w:r>
          </w:p>
        </w:tc>
        <w:tc>
          <w:tcPr>
            <w:tcW w:w="1407" w:type="pct"/>
            <w:shd w:val="clear" w:color="auto" w:fill="F2F2F2" w:themeFill="background1" w:themeFillShade="F2"/>
          </w:tcPr>
          <w:p w14:paraId="66850EE0" w14:textId="77777777" w:rsidR="00C12E03" w:rsidRPr="00752FEA" w:rsidRDefault="00C12E03" w:rsidP="00D4584C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752FEA">
              <w:rPr>
                <w:rFonts w:ascii="Consolas" w:hAnsi="Consolas"/>
                <w:sz w:val="16"/>
                <w:szCs w:val="16"/>
              </w:rPr>
              <w:t>[_</w:t>
            </w:r>
            <w:proofErr w:type="spellStart"/>
            <w:r w:rsidRPr="00752FEA">
              <w:rPr>
                <w:rFonts w:ascii="Consolas" w:hAnsi="Consolas"/>
                <w:sz w:val="16"/>
                <w:szCs w:val="16"/>
              </w:rPr>
              <w:t>letra|_dígito|_símbolo</w:t>
            </w:r>
            <w:proofErr w:type="spellEnd"/>
            <w:r w:rsidRPr="00752FEA">
              <w:rPr>
                <w:rFonts w:ascii="Consolas" w:hAnsi="Consolas"/>
                <w:sz w:val="16"/>
                <w:szCs w:val="16"/>
              </w:rPr>
              <w:t>]</w:t>
            </w:r>
          </w:p>
        </w:tc>
        <w:tc>
          <w:tcPr>
            <w:tcW w:w="667" w:type="pct"/>
            <w:shd w:val="clear" w:color="auto" w:fill="F2F2F2" w:themeFill="background1" w:themeFillShade="F2"/>
          </w:tcPr>
          <w:p w14:paraId="19988EA1" w14:textId="77777777" w:rsidR="00C12E03" w:rsidRPr="00752FEA" w:rsidRDefault="00C12E03" w:rsidP="002F23E1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  <w:shd w:val="clear" w:color="auto" w:fill="F2F2F2" w:themeFill="background1" w:themeFillShade="F2"/>
          </w:tcPr>
          <w:p w14:paraId="0CA47582" w14:textId="77777777" w:rsidR="00C12E03" w:rsidRPr="00752FEA" w:rsidRDefault="00C12E03" w:rsidP="002F23E1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40576796" w14:textId="77777777" w:rsidTr="00C76B5A">
        <w:tc>
          <w:tcPr>
            <w:tcW w:w="261" w:type="pct"/>
            <w:shd w:val="clear" w:color="auto" w:fill="F2F2F2" w:themeFill="background1" w:themeFillShade="F2"/>
          </w:tcPr>
          <w:p w14:paraId="5DCBCDF8" w14:textId="4CF3C204" w:rsidR="00C12E03" w:rsidRPr="00752FEA" w:rsidRDefault="00C12E03" w:rsidP="001E453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4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  <w:shd w:val="clear" w:color="auto" w:fill="F2F2F2" w:themeFill="background1" w:themeFillShade="F2"/>
          </w:tcPr>
          <w:p w14:paraId="6EA984A6" w14:textId="77777777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752FEA">
              <w:rPr>
                <w:rFonts w:ascii="Consolas" w:hAnsi="Consolas"/>
                <w:sz w:val="16"/>
                <w:szCs w:val="16"/>
              </w:rPr>
              <w:t>_decimal</w:t>
            </w:r>
          </w:p>
        </w:tc>
        <w:tc>
          <w:tcPr>
            <w:tcW w:w="1407" w:type="pct"/>
            <w:shd w:val="clear" w:color="auto" w:fill="F2F2F2" w:themeFill="background1" w:themeFillShade="F2"/>
          </w:tcPr>
          <w:p w14:paraId="7852C12C" w14:textId="77777777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752FEA">
              <w:rPr>
                <w:rFonts w:ascii="Consolas" w:hAnsi="Consolas"/>
                <w:sz w:val="16"/>
                <w:szCs w:val="16"/>
              </w:rPr>
              <w:t>{_digito}.{_digito}</w:t>
            </w:r>
          </w:p>
        </w:tc>
        <w:tc>
          <w:tcPr>
            <w:tcW w:w="667" w:type="pct"/>
            <w:shd w:val="clear" w:color="auto" w:fill="F2F2F2" w:themeFill="background1" w:themeFillShade="F2"/>
          </w:tcPr>
          <w:p w14:paraId="19C9B258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  <w:shd w:val="clear" w:color="auto" w:fill="F2F2F2" w:themeFill="background1" w:themeFillShade="F2"/>
          </w:tcPr>
          <w:p w14:paraId="69CB8919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585A2870" w14:textId="77777777" w:rsidTr="00C76B5A">
        <w:tc>
          <w:tcPr>
            <w:tcW w:w="261" w:type="pct"/>
            <w:shd w:val="clear" w:color="auto" w:fill="F2F2F2" w:themeFill="background1" w:themeFillShade="F2"/>
          </w:tcPr>
          <w:p w14:paraId="742DC7B8" w14:textId="10284B36" w:rsidR="00C12E03" w:rsidRPr="00752FEA" w:rsidRDefault="00C12E03" w:rsidP="00D4584C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5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  <w:shd w:val="clear" w:color="auto" w:fill="F2F2F2" w:themeFill="background1" w:themeFillShade="F2"/>
          </w:tcPr>
          <w:p w14:paraId="1B53E312" w14:textId="77777777" w:rsidR="00C12E03" w:rsidRPr="00752FEA" w:rsidRDefault="00C12E03" w:rsidP="00D4584C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752FEA">
              <w:rPr>
                <w:rFonts w:ascii="Consolas" w:hAnsi="Consolas"/>
                <w:sz w:val="16"/>
                <w:szCs w:val="16"/>
              </w:rPr>
              <w:t>_dígito</w:t>
            </w:r>
          </w:p>
        </w:tc>
        <w:tc>
          <w:tcPr>
            <w:tcW w:w="1407" w:type="pct"/>
            <w:shd w:val="clear" w:color="auto" w:fill="F2F2F2" w:themeFill="background1" w:themeFillShade="F2"/>
          </w:tcPr>
          <w:p w14:paraId="7C3ADB83" w14:textId="77777777" w:rsidR="00C12E03" w:rsidRPr="00752FEA" w:rsidRDefault="00C12E03" w:rsidP="00D4584C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752FEA">
              <w:rPr>
                <w:rFonts w:ascii="Consolas" w:hAnsi="Consolas"/>
                <w:sz w:val="16"/>
                <w:szCs w:val="16"/>
              </w:rPr>
              <w:t>[0|1|2|3|4|5|6|7|8|9]</w:t>
            </w:r>
          </w:p>
        </w:tc>
        <w:tc>
          <w:tcPr>
            <w:tcW w:w="667" w:type="pct"/>
            <w:shd w:val="clear" w:color="auto" w:fill="F2F2F2" w:themeFill="background1" w:themeFillShade="F2"/>
          </w:tcPr>
          <w:p w14:paraId="790436B5" w14:textId="77777777" w:rsidR="00C12E03" w:rsidRPr="00752FEA" w:rsidRDefault="00C12E03" w:rsidP="002F23E1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  <w:shd w:val="clear" w:color="auto" w:fill="F2F2F2" w:themeFill="background1" w:themeFillShade="F2"/>
          </w:tcPr>
          <w:p w14:paraId="31B3C35A" w14:textId="77777777" w:rsidR="00C12E03" w:rsidRPr="00752FEA" w:rsidRDefault="00C12E03" w:rsidP="002F23E1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344AC01F" w14:textId="77777777" w:rsidTr="00C76B5A">
        <w:tc>
          <w:tcPr>
            <w:tcW w:w="261" w:type="pct"/>
            <w:shd w:val="clear" w:color="auto" w:fill="F2F2F2" w:themeFill="background1" w:themeFillShade="F2"/>
          </w:tcPr>
          <w:p w14:paraId="15CE3B3D" w14:textId="6C910314" w:rsidR="00C12E03" w:rsidRPr="00752FEA" w:rsidRDefault="00C12E03" w:rsidP="00D4584C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6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  <w:shd w:val="clear" w:color="auto" w:fill="F2F2F2" w:themeFill="background1" w:themeFillShade="F2"/>
          </w:tcPr>
          <w:p w14:paraId="23C351E1" w14:textId="77777777" w:rsidR="00C12E03" w:rsidRPr="00752FEA" w:rsidRDefault="00C12E03" w:rsidP="00D4584C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752FEA">
              <w:rPr>
                <w:rFonts w:ascii="Consolas" w:hAnsi="Consolas"/>
                <w:sz w:val="16"/>
                <w:szCs w:val="16"/>
              </w:rPr>
              <w:t>_inteiro</w:t>
            </w:r>
          </w:p>
        </w:tc>
        <w:tc>
          <w:tcPr>
            <w:tcW w:w="1407" w:type="pct"/>
            <w:shd w:val="clear" w:color="auto" w:fill="F2F2F2" w:themeFill="background1" w:themeFillShade="F2"/>
          </w:tcPr>
          <w:p w14:paraId="1728D97E" w14:textId="77777777" w:rsidR="00C12E03" w:rsidRPr="00752FEA" w:rsidRDefault="00C12E03" w:rsidP="00D4584C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752FEA">
              <w:rPr>
                <w:rFonts w:ascii="Consolas" w:hAnsi="Consolas"/>
                <w:sz w:val="16"/>
                <w:szCs w:val="16"/>
              </w:rPr>
              <w:t>{_dígito}</w:t>
            </w:r>
          </w:p>
        </w:tc>
        <w:tc>
          <w:tcPr>
            <w:tcW w:w="667" w:type="pct"/>
            <w:shd w:val="clear" w:color="auto" w:fill="F2F2F2" w:themeFill="background1" w:themeFillShade="F2"/>
          </w:tcPr>
          <w:p w14:paraId="152C6575" w14:textId="77777777" w:rsidR="00C12E03" w:rsidRPr="00752FEA" w:rsidRDefault="00C12E03" w:rsidP="002F23E1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  <w:shd w:val="clear" w:color="auto" w:fill="F2F2F2" w:themeFill="background1" w:themeFillShade="F2"/>
          </w:tcPr>
          <w:p w14:paraId="633CF332" w14:textId="77777777" w:rsidR="00C12E03" w:rsidRPr="00752FEA" w:rsidRDefault="00C12E03" w:rsidP="002F23E1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51A9037C" w14:textId="77777777" w:rsidTr="00C76B5A">
        <w:tc>
          <w:tcPr>
            <w:tcW w:w="261" w:type="pct"/>
            <w:shd w:val="clear" w:color="auto" w:fill="F2F2F2" w:themeFill="background1" w:themeFillShade="F2"/>
          </w:tcPr>
          <w:p w14:paraId="32B941E0" w14:textId="55967C7C" w:rsidR="00C12E03" w:rsidRPr="00752FEA" w:rsidRDefault="00C12E03" w:rsidP="00D4584C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7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  <w:shd w:val="clear" w:color="auto" w:fill="F2F2F2" w:themeFill="background1" w:themeFillShade="F2"/>
          </w:tcPr>
          <w:p w14:paraId="0820F556" w14:textId="77777777" w:rsidR="00C12E03" w:rsidRPr="00752FEA" w:rsidRDefault="00C12E03" w:rsidP="00D4584C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752FEA">
              <w:rPr>
                <w:rFonts w:ascii="Consolas" w:hAnsi="Consolas"/>
                <w:sz w:val="16"/>
                <w:szCs w:val="16"/>
              </w:rPr>
              <w:t>_letra</w:t>
            </w:r>
          </w:p>
        </w:tc>
        <w:tc>
          <w:tcPr>
            <w:tcW w:w="1407" w:type="pct"/>
            <w:shd w:val="clear" w:color="auto" w:fill="F2F2F2" w:themeFill="background1" w:themeFillShade="F2"/>
          </w:tcPr>
          <w:p w14:paraId="7370983D" w14:textId="77777777" w:rsidR="00C12E03" w:rsidRPr="00752FEA" w:rsidRDefault="00C12E03" w:rsidP="00D4584C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752FEA">
              <w:rPr>
                <w:rFonts w:ascii="Consolas" w:hAnsi="Consolas"/>
                <w:sz w:val="16"/>
                <w:szCs w:val="16"/>
              </w:rPr>
              <w:t>[</w:t>
            </w:r>
            <w:proofErr w:type="spellStart"/>
            <w:r w:rsidRPr="00752FEA">
              <w:rPr>
                <w:rFonts w:ascii="Consolas" w:hAnsi="Consolas"/>
                <w:sz w:val="16"/>
                <w:szCs w:val="16"/>
              </w:rPr>
              <w:t>A-Z|a-z</w:t>
            </w:r>
            <w:proofErr w:type="spellEnd"/>
            <w:r w:rsidRPr="00752FEA">
              <w:rPr>
                <w:rFonts w:ascii="Consolas" w:hAnsi="Consolas"/>
                <w:sz w:val="16"/>
                <w:szCs w:val="16"/>
              </w:rPr>
              <w:t>]</w:t>
            </w:r>
          </w:p>
        </w:tc>
        <w:tc>
          <w:tcPr>
            <w:tcW w:w="667" w:type="pct"/>
            <w:shd w:val="clear" w:color="auto" w:fill="F2F2F2" w:themeFill="background1" w:themeFillShade="F2"/>
          </w:tcPr>
          <w:p w14:paraId="418D5E9C" w14:textId="77777777" w:rsidR="00C12E03" w:rsidRPr="00752FEA" w:rsidRDefault="00C12E03" w:rsidP="002F23E1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  <w:shd w:val="clear" w:color="auto" w:fill="F2F2F2" w:themeFill="background1" w:themeFillShade="F2"/>
          </w:tcPr>
          <w:p w14:paraId="677369A6" w14:textId="77777777" w:rsidR="00C12E03" w:rsidRPr="00752FEA" w:rsidRDefault="00C12E03" w:rsidP="002F23E1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7327EDC5" w14:textId="77777777" w:rsidTr="00C76B5A">
        <w:trPr>
          <w:trHeight w:val="87"/>
        </w:trPr>
        <w:tc>
          <w:tcPr>
            <w:tcW w:w="261" w:type="pct"/>
            <w:shd w:val="clear" w:color="auto" w:fill="F2F2F2" w:themeFill="background1" w:themeFillShade="F2"/>
          </w:tcPr>
          <w:p w14:paraId="5BF78164" w14:textId="7092C8C8" w:rsidR="00C12E03" w:rsidRPr="00752FEA" w:rsidRDefault="00C12E03" w:rsidP="00D4584C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8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  <w:shd w:val="clear" w:color="auto" w:fill="F2F2F2" w:themeFill="background1" w:themeFillShade="F2"/>
          </w:tcPr>
          <w:p w14:paraId="412BAEE6" w14:textId="77777777" w:rsidR="00C12E03" w:rsidRPr="00752FEA" w:rsidRDefault="00C12E03" w:rsidP="00D4584C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752FEA">
              <w:rPr>
                <w:rFonts w:ascii="Consolas" w:hAnsi="Consolas"/>
                <w:sz w:val="16"/>
                <w:szCs w:val="16"/>
              </w:rPr>
              <w:t>_símbolo</w:t>
            </w:r>
          </w:p>
        </w:tc>
        <w:tc>
          <w:tcPr>
            <w:tcW w:w="1407" w:type="pct"/>
            <w:shd w:val="clear" w:color="auto" w:fill="F2F2F2" w:themeFill="background1" w:themeFillShade="F2"/>
          </w:tcPr>
          <w:p w14:paraId="43E171AA" w14:textId="77777777" w:rsidR="00C12E03" w:rsidRPr="00752FEA" w:rsidRDefault="00C12E03" w:rsidP="00D4584C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752FEA">
              <w:rPr>
                <w:rFonts w:ascii="Consolas" w:hAnsi="Consolas"/>
                <w:sz w:val="16"/>
                <w:szCs w:val="16"/>
              </w:rPr>
              <w:t>[@|!|$|#|*|...]</w:t>
            </w:r>
          </w:p>
        </w:tc>
        <w:tc>
          <w:tcPr>
            <w:tcW w:w="667" w:type="pct"/>
            <w:shd w:val="clear" w:color="auto" w:fill="F2F2F2" w:themeFill="background1" w:themeFillShade="F2"/>
          </w:tcPr>
          <w:p w14:paraId="3AD264DE" w14:textId="77777777" w:rsidR="00C12E03" w:rsidRPr="00752FEA" w:rsidRDefault="00C12E03" w:rsidP="002F23E1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  <w:shd w:val="clear" w:color="auto" w:fill="F2F2F2" w:themeFill="background1" w:themeFillShade="F2"/>
          </w:tcPr>
          <w:p w14:paraId="347477E2" w14:textId="77777777" w:rsidR="00C12E03" w:rsidRPr="00752FEA" w:rsidRDefault="00C12E03" w:rsidP="002F23E1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7D5E7E5C" w14:textId="77777777" w:rsidTr="00C76B5A">
        <w:tc>
          <w:tcPr>
            <w:tcW w:w="261" w:type="pct"/>
            <w:shd w:val="clear" w:color="auto" w:fill="F2F2F2" w:themeFill="background1" w:themeFillShade="F2"/>
          </w:tcPr>
          <w:p w14:paraId="5DD98225" w14:textId="50C66905" w:rsidR="00C12E03" w:rsidRPr="00752FEA" w:rsidRDefault="00C12E03" w:rsidP="002C7C7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9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  <w:shd w:val="clear" w:color="auto" w:fill="F2F2F2" w:themeFill="background1" w:themeFillShade="F2"/>
          </w:tcPr>
          <w:p w14:paraId="7C62AEB6" w14:textId="77777777" w:rsidR="00C12E03" w:rsidRPr="00752FEA" w:rsidRDefault="00C12E03" w:rsidP="002C7C78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752FEA">
              <w:rPr>
                <w:rFonts w:ascii="Consolas" w:hAnsi="Consolas"/>
                <w:sz w:val="16"/>
                <w:szCs w:val="16"/>
              </w:rPr>
              <w:t>_tabela</w:t>
            </w:r>
          </w:p>
        </w:tc>
        <w:tc>
          <w:tcPr>
            <w:tcW w:w="1407" w:type="pct"/>
            <w:shd w:val="clear" w:color="auto" w:fill="F2F2F2" w:themeFill="background1" w:themeFillShade="F2"/>
          </w:tcPr>
          <w:p w14:paraId="70D5842F" w14:textId="77777777" w:rsidR="00C12E03" w:rsidRPr="00752FEA" w:rsidRDefault="00C12E03" w:rsidP="002C7C78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752FEA">
              <w:rPr>
                <w:rFonts w:ascii="Consolas" w:hAnsi="Consolas"/>
                <w:sz w:val="16"/>
                <w:szCs w:val="16"/>
              </w:rPr>
              <w:t>{_campo}</w:t>
            </w:r>
          </w:p>
        </w:tc>
        <w:tc>
          <w:tcPr>
            <w:tcW w:w="667" w:type="pct"/>
            <w:shd w:val="clear" w:color="auto" w:fill="F2F2F2" w:themeFill="background1" w:themeFillShade="F2"/>
          </w:tcPr>
          <w:p w14:paraId="4A3CF9E2" w14:textId="77777777" w:rsidR="00C12E03" w:rsidRPr="00752FEA" w:rsidRDefault="00C12E03" w:rsidP="002C7C78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  <w:shd w:val="clear" w:color="auto" w:fill="F2F2F2" w:themeFill="background1" w:themeFillShade="F2"/>
          </w:tcPr>
          <w:p w14:paraId="204B21DA" w14:textId="77777777" w:rsidR="00C12E03" w:rsidRPr="00752FEA" w:rsidRDefault="00C12E03" w:rsidP="002C7C78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660A1AEC" w14:textId="77777777" w:rsidTr="00C76B5A">
        <w:tc>
          <w:tcPr>
            <w:tcW w:w="261" w:type="pct"/>
            <w:shd w:val="clear" w:color="auto" w:fill="F2F2F2" w:themeFill="background1" w:themeFillShade="F2"/>
          </w:tcPr>
          <w:p w14:paraId="2D228B48" w14:textId="32A11EA0" w:rsidR="00C12E03" w:rsidRPr="00752FEA" w:rsidRDefault="00C12E03" w:rsidP="00D4584C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10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  <w:shd w:val="clear" w:color="auto" w:fill="F2F2F2" w:themeFill="background1" w:themeFillShade="F2"/>
          </w:tcPr>
          <w:p w14:paraId="21460660" w14:textId="77777777" w:rsidR="00C12E03" w:rsidRPr="00752FEA" w:rsidRDefault="00C12E03" w:rsidP="00D4584C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752FEA">
              <w:rPr>
                <w:rFonts w:ascii="Consolas" w:hAnsi="Consolas"/>
                <w:sz w:val="16"/>
                <w:szCs w:val="16"/>
              </w:rPr>
              <w:t>_texto</w:t>
            </w:r>
          </w:p>
        </w:tc>
        <w:tc>
          <w:tcPr>
            <w:tcW w:w="1407" w:type="pct"/>
            <w:shd w:val="clear" w:color="auto" w:fill="F2F2F2" w:themeFill="background1" w:themeFillShade="F2"/>
          </w:tcPr>
          <w:p w14:paraId="166F53B7" w14:textId="77777777" w:rsidR="00C12E03" w:rsidRPr="00752FEA" w:rsidRDefault="00C12E03" w:rsidP="00D4584C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752FEA">
              <w:rPr>
                <w:rFonts w:ascii="Consolas" w:hAnsi="Consolas"/>
                <w:sz w:val="16"/>
                <w:szCs w:val="16"/>
              </w:rPr>
              <w:t>{_caractere}</w:t>
            </w:r>
          </w:p>
        </w:tc>
        <w:tc>
          <w:tcPr>
            <w:tcW w:w="667" w:type="pct"/>
            <w:shd w:val="clear" w:color="auto" w:fill="F2F2F2" w:themeFill="background1" w:themeFillShade="F2"/>
          </w:tcPr>
          <w:p w14:paraId="47EB47DB" w14:textId="77777777" w:rsidR="00C12E03" w:rsidRPr="00752FEA" w:rsidRDefault="00C12E03" w:rsidP="002F23E1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  <w:shd w:val="clear" w:color="auto" w:fill="F2F2F2" w:themeFill="background1" w:themeFillShade="F2"/>
          </w:tcPr>
          <w:p w14:paraId="28307520" w14:textId="77777777" w:rsidR="00C12E03" w:rsidRPr="00752FEA" w:rsidRDefault="00C12E03" w:rsidP="002F23E1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2768E215" w14:textId="77777777" w:rsidTr="00C76B5A">
        <w:tc>
          <w:tcPr>
            <w:tcW w:w="261" w:type="pct"/>
          </w:tcPr>
          <w:p w14:paraId="2CB7C8D2" w14:textId="0431EE6A" w:rsidR="00C12E03" w:rsidRPr="00752FEA" w:rsidRDefault="00C12E03" w:rsidP="001E453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11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219FE826" w14:textId="19202450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0E99B4B4" w14:textId="20E8AC21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39B60807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175EB595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5F6F1419" w14:textId="77777777" w:rsidTr="00C76B5A">
        <w:tc>
          <w:tcPr>
            <w:tcW w:w="261" w:type="pct"/>
          </w:tcPr>
          <w:p w14:paraId="7DB60802" w14:textId="6E711F23" w:rsidR="00C12E03" w:rsidRPr="00752FEA" w:rsidRDefault="00C12E03" w:rsidP="001E453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12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4B5E2066" w14:textId="72006626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750DC3A4" w14:textId="011DDEFE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2C175B92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1720C696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70BB733E" w14:textId="77777777" w:rsidTr="00C76B5A">
        <w:tc>
          <w:tcPr>
            <w:tcW w:w="261" w:type="pct"/>
          </w:tcPr>
          <w:p w14:paraId="4362F858" w14:textId="7EB96892" w:rsidR="00C12E03" w:rsidRPr="00752FEA" w:rsidRDefault="00C12E03" w:rsidP="001E453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13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46DE2C13" w14:textId="1F46856A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544DA227" w14:textId="145BC2A2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4152966C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1861886D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3169D29A" w14:textId="77777777" w:rsidTr="00C76B5A">
        <w:tc>
          <w:tcPr>
            <w:tcW w:w="261" w:type="pct"/>
          </w:tcPr>
          <w:p w14:paraId="624113D2" w14:textId="1B9CB734" w:rsidR="00C12E03" w:rsidRPr="00752FEA" w:rsidRDefault="00C12E03" w:rsidP="001E453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14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75A25AB1" w14:textId="0D6A35E7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707E3EB8" w14:textId="6F78EEB3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363913F4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46BF3BE6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30A447A5" w14:textId="77777777" w:rsidTr="00C76B5A">
        <w:tc>
          <w:tcPr>
            <w:tcW w:w="261" w:type="pct"/>
          </w:tcPr>
          <w:p w14:paraId="43C134F0" w14:textId="694FDB53" w:rsidR="00C12E03" w:rsidRPr="00752FEA" w:rsidRDefault="00C12E03" w:rsidP="001E453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15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6618B09B" w14:textId="79A417F0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5C3C06D8" w14:textId="5D755754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05DF72D3" w14:textId="7D69C346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6844C0C6" w14:textId="3EA28F8C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1334163D" w14:textId="77777777" w:rsidTr="00C76B5A">
        <w:tc>
          <w:tcPr>
            <w:tcW w:w="261" w:type="pct"/>
          </w:tcPr>
          <w:p w14:paraId="295D4502" w14:textId="3E8EAEF4" w:rsidR="00C12E03" w:rsidRPr="00752FEA" w:rsidRDefault="00C12E03" w:rsidP="002C7C7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16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7A2D1CD0" w14:textId="295BEE2F" w:rsidR="00C12E03" w:rsidRPr="00752FEA" w:rsidRDefault="00C12E03" w:rsidP="002C7C78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2FB75585" w14:textId="121E241C" w:rsidR="00C12E03" w:rsidRPr="00752FEA" w:rsidRDefault="00C12E03" w:rsidP="002C7C78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27588FD5" w14:textId="27375E01" w:rsidR="00C12E03" w:rsidRPr="00752FEA" w:rsidRDefault="00C12E03" w:rsidP="002C7C78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0B92A0EB" w14:textId="77777777" w:rsidR="00C12E03" w:rsidRPr="00752FEA" w:rsidRDefault="00C12E03" w:rsidP="002C7C78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77CA5EC8" w14:textId="77777777" w:rsidTr="00C76B5A">
        <w:tc>
          <w:tcPr>
            <w:tcW w:w="261" w:type="pct"/>
          </w:tcPr>
          <w:p w14:paraId="5045E4D8" w14:textId="177989CD" w:rsidR="00C12E03" w:rsidRPr="00752FEA" w:rsidRDefault="00C12E03" w:rsidP="001E453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17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246925A3" w14:textId="1338DCD2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70D598A8" w14:textId="4F1FD4F0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4D4E58F2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51B715C1" w14:textId="46CD5AC3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5DCC5C9B" w14:textId="77777777" w:rsidTr="00C76B5A">
        <w:tc>
          <w:tcPr>
            <w:tcW w:w="261" w:type="pct"/>
          </w:tcPr>
          <w:p w14:paraId="29A31E69" w14:textId="4A70AE34" w:rsidR="00C12E03" w:rsidRPr="00752FEA" w:rsidRDefault="00C12E03" w:rsidP="002C7C7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18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71D27071" w14:textId="5C7C71D3" w:rsidR="00C12E03" w:rsidRPr="00752FEA" w:rsidRDefault="00C12E03" w:rsidP="002C7C78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31309823" w14:textId="428DFF00" w:rsidR="00C12E03" w:rsidRPr="00752FEA" w:rsidRDefault="00C12E03" w:rsidP="002C7C78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30493E93" w14:textId="077C31C5" w:rsidR="00C12E03" w:rsidRPr="00752FEA" w:rsidRDefault="00C12E03" w:rsidP="001C2238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04F2484D" w14:textId="77777777" w:rsidR="00C12E03" w:rsidRPr="00752FEA" w:rsidRDefault="00C12E03" w:rsidP="002C7C78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60F1A208" w14:textId="77777777" w:rsidTr="00C76B5A">
        <w:tc>
          <w:tcPr>
            <w:tcW w:w="261" w:type="pct"/>
          </w:tcPr>
          <w:p w14:paraId="04098DB7" w14:textId="777EC323" w:rsidR="00C12E03" w:rsidRPr="00752FEA" w:rsidRDefault="00C12E03" w:rsidP="001E453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19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7D8E4C11" w14:textId="7A8695FD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570916EB" w14:textId="60B77EC1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12C12132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16233D41" w14:textId="2D2788CA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492B34BC" w14:textId="77777777" w:rsidTr="00C76B5A">
        <w:tc>
          <w:tcPr>
            <w:tcW w:w="261" w:type="pct"/>
          </w:tcPr>
          <w:p w14:paraId="30E1E852" w14:textId="094F4378" w:rsidR="00C12E03" w:rsidRPr="00752FEA" w:rsidRDefault="00C12E03" w:rsidP="002C7C7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20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659A5C57" w14:textId="5C329289" w:rsidR="00C12E03" w:rsidRPr="00752FEA" w:rsidRDefault="00C12E03" w:rsidP="002C7C78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6DD56B8A" w14:textId="46B300CD" w:rsidR="00C12E03" w:rsidRPr="00752FEA" w:rsidRDefault="00C12E03" w:rsidP="002C7C78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2F8B8997" w14:textId="18350FFC" w:rsidR="00C12E03" w:rsidRPr="00752FEA" w:rsidRDefault="00C12E03" w:rsidP="002C7C78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172A3475" w14:textId="77777777" w:rsidR="00C12E03" w:rsidRPr="00752FEA" w:rsidRDefault="00C12E03" w:rsidP="002C7C78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2345F87D" w14:textId="77777777" w:rsidTr="00C76B5A">
        <w:tc>
          <w:tcPr>
            <w:tcW w:w="261" w:type="pct"/>
          </w:tcPr>
          <w:p w14:paraId="1992EE09" w14:textId="552C4356" w:rsidR="00C12E03" w:rsidRPr="00752FEA" w:rsidRDefault="00C12E03" w:rsidP="001E453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21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34C28BAA" w14:textId="074D87C6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14054976" w14:textId="1411BB5C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29E0028B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0F0739ED" w14:textId="1B2C7859" w:rsidR="00C12E03" w:rsidRPr="00752FEA" w:rsidRDefault="00C12E03" w:rsidP="00424836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6C20EB28" w14:textId="77777777" w:rsidTr="00C76B5A">
        <w:tc>
          <w:tcPr>
            <w:tcW w:w="261" w:type="pct"/>
          </w:tcPr>
          <w:p w14:paraId="4E5AA083" w14:textId="53557145" w:rsidR="00C12E03" w:rsidRPr="00752FEA" w:rsidRDefault="00C12E03" w:rsidP="001E453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22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05CC97E9" w14:textId="78729285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14EC82B7" w14:textId="7732F1C9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505F5B61" w14:textId="445E781E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75417B37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349BF509" w14:textId="77777777" w:rsidTr="00C76B5A">
        <w:tc>
          <w:tcPr>
            <w:tcW w:w="261" w:type="pct"/>
          </w:tcPr>
          <w:p w14:paraId="45EA593D" w14:textId="35AED9E9" w:rsidR="00C12E03" w:rsidRPr="00752FEA" w:rsidRDefault="00C12E03" w:rsidP="001E453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23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4A6E4ECE" w14:textId="7AB58B08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04D1FFEB" w14:textId="6C32FA34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07538E00" w14:textId="5E6BE4BC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2B7B4F3F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5170DD7E" w14:textId="77777777" w:rsidTr="00C76B5A">
        <w:tc>
          <w:tcPr>
            <w:tcW w:w="261" w:type="pct"/>
          </w:tcPr>
          <w:p w14:paraId="5E14293E" w14:textId="34E6E90A" w:rsidR="00C12E03" w:rsidRPr="00752FEA" w:rsidRDefault="00C12E03" w:rsidP="001E453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24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467F1A99" w14:textId="7AF43FDA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152C28B7" w14:textId="200BACE3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5A22B2BF" w14:textId="21A3B2B6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0030210F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1AE93772" w14:textId="77777777" w:rsidTr="00C76B5A">
        <w:tc>
          <w:tcPr>
            <w:tcW w:w="261" w:type="pct"/>
          </w:tcPr>
          <w:p w14:paraId="71EE0895" w14:textId="6B2AD622" w:rsidR="00C12E03" w:rsidRPr="00752FEA" w:rsidRDefault="00C12E03" w:rsidP="001E453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25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53CC343D" w14:textId="1D7506CA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5BFCE897" w14:textId="074281AA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1073E04B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48706541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0AF31466" w14:textId="77777777" w:rsidTr="00C76B5A">
        <w:tc>
          <w:tcPr>
            <w:tcW w:w="261" w:type="pct"/>
          </w:tcPr>
          <w:p w14:paraId="0000D92C" w14:textId="0F663171" w:rsidR="00C12E03" w:rsidRPr="00752FEA" w:rsidRDefault="00C12E03" w:rsidP="001E453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26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3B982EC6" w14:textId="0132E573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584727D7" w14:textId="5D64DB03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3CD0366D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1AC4CCD7" w14:textId="2D92376B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16FD3049" w14:textId="77777777" w:rsidTr="00C76B5A">
        <w:tc>
          <w:tcPr>
            <w:tcW w:w="261" w:type="pct"/>
          </w:tcPr>
          <w:p w14:paraId="2A623AB0" w14:textId="743D757F" w:rsidR="00C12E03" w:rsidRPr="00752FEA" w:rsidRDefault="00C12E03" w:rsidP="001E453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27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15723D2B" w14:textId="44A278DB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5AA15C2F" w14:textId="18991AB6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7B5A4E70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528016F2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0495184A" w14:textId="77777777" w:rsidTr="00C76B5A">
        <w:tc>
          <w:tcPr>
            <w:tcW w:w="261" w:type="pct"/>
          </w:tcPr>
          <w:p w14:paraId="0A32295A" w14:textId="22B1A142" w:rsidR="00C12E03" w:rsidRPr="00752FEA" w:rsidRDefault="00C12E03" w:rsidP="001E453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28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41692A73" w14:textId="219AB20E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7A8E65ED" w14:textId="28034C81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43E9215E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61B1FF1E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3DFC288D" w14:textId="77777777" w:rsidTr="00C76B5A">
        <w:tc>
          <w:tcPr>
            <w:tcW w:w="261" w:type="pct"/>
          </w:tcPr>
          <w:p w14:paraId="66D1820F" w14:textId="4F44DE77" w:rsidR="00C12E03" w:rsidRPr="00752FEA" w:rsidRDefault="00C12E03" w:rsidP="001E453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29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0E77559D" w14:textId="07D2822D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131C2B8C" w14:textId="46AD779C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3ABF6696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5BCF6254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28D1391F" w14:textId="77777777" w:rsidTr="00C76B5A">
        <w:tc>
          <w:tcPr>
            <w:tcW w:w="261" w:type="pct"/>
          </w:tcPr>
          <w:p w14:paraId="0DAC829E" w14:textId="39C5A99C" w:rsidR="00C12E03" w:rsidRPr="00752FEA" w:rsidRDefault="00C12E03" w:rsidP="001E453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30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2E1B8F43" w14:textId="4A7C2102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7253C917" w14:textId="1571D16E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135669B3" w14:textId="630D6F40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7521B2B1" w14:textId="31D8BE68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006BCC92" w14:textId="77777777" w:rsidTr="00C76B5A">
        <w:tc>
          <w:tcPr>
            <w:tcW w:w="261" w:type="pct"/>
          </w:tcPr>
          <w:p w14:paraId="7D8927CF" w14:textId="36CB4E0F" w:rsidR="00C12E03" w:rsidRPr="00752FEA" w:rsidRDefault="00C12E03" w:rsidP="001E453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31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11C93054" w14:textId="3A506628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6E4FD15E" w14:textId="209CCC25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071FEE99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6F112956" w14:textId="170B1E79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37C8B988" w14:textId="77777777" w:rsidTr="00C76B5A">
        <w:tc>
          <w:tcPr>
            <w:tcW w:w="261" w:type="pct"/>
          </w:tcPr>
          <w:p w14:paraId="4293A81F" w14:textId="7C1BCB96" w:rsidR="00C12E03" w:rsidRPr="00752FEA" w:rsidRDefault="00C12E03" w:rsidP="001E453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32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35A5981D" w14:textId="7BA279FB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1B239669" w14:textId="396BE7A5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3F4DF8B6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2D4B2B4B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718A1771" w14:textId="77777777" w:rsidTr="00C76B5A">
        <w:tc>
          <w:tcPr>
            <w:tcW w:w="261" w:type="pct"/>
          </w:tcPr>
          <w:p w14:paraId="2A8275B7" w14:textId="289E5EFB" w:rsidR="00C12E03" w:rsidRPr="00752FEA" w:rsidRDefault="00C12E03" w:rsidP="002C7C7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33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69EAC91E" w14:textId="3F2FA845" w:rsidR="00C12E03" w:rsidRPr="00752FEA" w:rsidRDefault="00C12E03" w:rsidP="002C7C78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6F32635B" w14:textId="4DA1470D" w:rsidR="00C12E03" w:rsidRPr="00752FEA" w:rsidRDefault="00C12E03" w:rsidP="002C7C78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7B1A83A1" w14:textId="77777777" w:rsidR="00C12E03" w:rsidRPr="00752FEA" w:rsidRDefault="00C12E03" w:rsidP="002C7C78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4338B525" w14:textId="232E989B" w:rsidR="00C12E03" w:rsidRPr="00752FEA" w:rsidRDefault="00C12E03" w:rsidP="002C7C78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12C6A6B3" w14:textId="77777777" w:rsidTr="00C76B5A">
        <w:tc>
          <w:tcPr>
            <w:tcW w:w="261" w:type="pct"/>
          </w:tcPr>
          <w:p w14:paraId="59B2436F" w14:textId="672D5601" w:rsidR="00C12E03" w:rsidRPr="00752FEA" w:rsidRDefault="00C12E03" w:rsidP="002C7C7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34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26D1DD0E" w14:textId="4BAD8EA1" w:rsidR="00C12E03" w:rsidRPr="00752FEA" w:rsidRDefault="00C12E03" w:rsidP="002C7C78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5C1A32DB" w14:textId="08DE1A8F" w:rsidR="00C12E03" w:rsidRPr="00752FEA" w:rsidRDefault="00C12E03" w:rsidP="002C7C78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741DF46A" w14:textId="77777777" w:rsidR="00C12E03" w:rsidRPr="00752FEA" w:rsidRDefault="00C12E03" w:rsidP="002C7C78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3C368630" w14:textId="22574426" w:rsidR="00C12E03" w:rsidRPr="00752FEA" w:rsidRDefault="00C12E03" w:rsidP="002C7C78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  <w:tr w:rsidR="00752FEA" w:rsidRPr="00752FEA" w14:paraId="118DAA07" w14:textId="77777777" w:rsidTr="00C76B5A">
        <w:tc>
          <w:tcPr>
            <w:tcW w:w="261" w:type="pct"/>
          </w:tcPr>
          <w:p w14:paraId="69F5CA89" w14:textId="02B03962" w:rsidR="00C12E03" w:rsidRPr="00752FEA" w:rsidRDefault="00C12E03" w:rsidP="001E453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52FEA">
              <w:rPr>
                <w:sz w:val="16"/>
                <w:szCs w:val="16"/>
              </w:rPr>
              <w:fldChar w:fldCharType="begin"/>
            </w:r>
            <w:r w:rsidRPr="00752FEA">
              <w:rPr>
                <w:sz w:val="16"/>
                <w:szCs w:val="16"/>
              </w:rPr>
              <w:instrText xml:space="preserve"> =COUNT(ABOVE) </w:instrText>
            </w:r>
            <w:r w:rsidRPr="00752FEA">
              <w:rPr>
                <w:sz w:val="16"/>
                <w:szCs w:val="16"/>
              </w:rPr>
              <w:fldChar w:fldCharType="separate"/>
            </w:r>
            <w:r w:rsidR="00DE004C">
              <w:rPr>
                <w:noProof/>
                <w:sz w:val="16"/>
                <w:szCs w:val="16"/>
              </w:rPr>
              <w:t>35</w:t>
            </w:r>
            <w:r w:rsidRPr="00752FEA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1" w:type="pct"/>
          </w:tcPr>
          <w:p w14:paraId="1567DBBD" w14:textId="378137C1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07" w:type="pct"/>
          </w:tcPr>
          <w:p w14:paraId="4C659FB3" w14:textId="74AD4D73" w:rsidR="00C12E03" w:rsidRPr="00752FEA" w:rsidRDefault="00C12E03" w:rsidP="001E4537">
            <w:pPr>
              <w:spacing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67" w:type="pct"/>
          </w:tcPr>
          <w:p w14:paraId="71AC7F26" w14:textId="77777777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1504" w:type="pct"/>
          </w:tcPr>
          <w:p w14:paraId="0196CEF1" w14:textId="5C45968C" w:rsidR="00C12E03" w:rsidRPr="00752FEA" w:rsidRDefault="00C12E03" w:rsidP="001E453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</w:tbl>
    <w:p w14:paraId="7F3C2853" w14:textId="77777777" w:rsidR="009C059B" w:rsidRPr="00040CE8" w:rsidRDefault="009C059B">
      <w:pPr>
        <w:spacing w:before="0" w:line="240" w:lineRule="auto"/>
        <w:jc w:val="left"/>
        <w:rPr>
          <w:b/>
        </w:rPr>
      </w:pPr>
      <w:r w:rsidRPr="00040CE8">
        <w:br w:type="page"/>
      </w:r>
    </w:p>
    <w:p w14:paraId="41E3FEF3" w14:textId="08ECBA03" w:rsidR="00061681" w:rsidRPr="00040CE8" w:rsidRDefault="00C31405" w:rsidP="00061681">
      <w:pPr>
        <w:pStyle w:val="Ttulo4"/>
      </w:pPr>
      <w:r>
        <w:lastRenderedPageBreak/>
        <w:t>DER</w:t>
      </w:r>
    </w:p>
    <w:p w14:paraId="62B8816C" w14:textId="42049B24" w:rsidR="007E21E8" w:rsidRDefault="007E21E8" w:rsidP="007E21E8">
      <w:pPr>
        <w:rPr>
          <w:smallCaps/>
        </w:rPr>
      </w:pPr>
      <w:r w:rsidRPr="00040CE8">
        <w:rPr>
          <w:rFonts w:ascii="Arial Narrow" w:hAnsi="Arial Narrow"/>
          <w:b/>
        </w:rPr>
        <w:t>Ferramenta de Modelagem</w:t>
      </w:r>
      <w:r w:rsidRPr="00040CE8">
        <w:rPr>
          <w:rFonts w:ascii="Arial Narrow" w:hAnsi="Arial Narrow"/>
          <w:b/>
        </w:rPr>
        <w:tab/>
      </w:r>
      <w:r w:rsidR="00C76B5A" w:rsidRPr="00C76B5A">
        <w:rPr>
          <w:smallCaps/>
          <w:color w:val="FF0000"/>
        </w:rPr>
        <w:t>?</w:t>
      </w:r>
    </w:p>
    <w:p w14:paraId="5B4A0192" w14:textId="77777777" w:rsidR="00061681" w:rsidRPr="00040CE8" w:rsidRDefault="00061681" w:rsidP="00061681">
      <w:pPr>
        <w:rPr>
          <w:sz w:val="20"/>
        </w:rPr>
      </w:pPr>
      <w:r w:rsidRPr="00040CE8">
        <w:rPr>
          <w:sz w:val="20"/>
        </w:rPr>
        <w:t xml:space="preserve">Notação </w:t>
      </w:r>
      <w:r w:rsidRPr="00C31405">
        <w:rPr>
          <w:b/>
          <w:bCs/>
          <w:sz w:val="20"/>
        </w:rPr>
        <w:t>Peter Chen</w:t>
      </w:r>
    </w:p>
    <w:p w14:paraId="412B291D" w14:textId="01A51D7E" w:rsidR="00521EDA" w:rsidRPr="00040CE8" w:rsidRDefault="00521EDA">
      <w:pPr>
        <w:spacing w:before="0" w:line="240" w:lineRule="auto"/>
        <w:jc w:val="left"/>
        <w:rPr>
          <w:b/>
        </w:rPr>
      </w:pPr>
      <w:r w:rsidRPr="00040CE8">
        <w:br w:type="page"/>
      </w:r>
    </w:p>
    <w:p w14:paraId="71331388" w14:textId="15438109" w:rsidR="00C31405" w:rsidRDefault="00C31405" w:rsidP="00C31405">
      <w:pPr>
        <w:pStyle w:val="Ttulo3"/>
      </w:pPr>
      <w:r w:rsidRPr="00040CE8">
        <w:lastRenderedPageBreak/>
        <w:t>Projeto Lógico</w:t>
      </w:r>
    </w:p>
    <w:p w14:paraId="499EBCE5" w14:textId="14BC0F92" w:rsidR="00387FE1" w:rsidRPr="00387FE1" w:rsidRDefault="00387FE1" w:rsidP="00387FE1">
      <w:pPr>
        <w:rPr>
          <w:sz w:val="20"/>
          <w:szCs w:val="16"/>
        </w:rPr>
      </w:pPr>
      <w:r w:rsidRPr="00387FE1">
        <w:rPr>
          <w:sz w:val="20"/>
          <w:szCs w:val="16"/>
        </w:rPr>
        <w:t xml:space="preserve">Modelagem </w:t>
      </w:r>
      <w:r w:rsidRPr="00387FE1">
        <w:rPr>
          <w:b/>
          <w:bCs/>
          <w:sz w:val="20"/>
          <w:szCs w:val="16"/>
        </w:rPr>
        <w:t>dependente</w:t>
      </w:r>
      <w:r w:rsidRPr="00387FE1">
        <w:rPr>
          <w:sz w:val="20"/>
          <w:szCs w:val="16"/>
        </w:rPr>
        <w:t xml:space="preserve"> de escolhas técnicas.</w:t>
      </w:r>
    </w:p>
    <w:p w14:paraId="248DFB4E" w14:textId="7C2A12DB" w:rsidR="00C31405" w:rsidRPr="00C31405" w:rsidRDefault="00C31405" w:rsidP="00C31405">
      <w:pPr>
        <w:rPr>
          <w:smallCaps/>
        </w:rPr>
      </w:pPr>
      <w:r w:rsidRPr="00040CE8">
        <w:rPr>
          <w:rFonts w:ascii="Arial Narrow" w:hAnsi="Arial Narrow"/>
          <w:b/>
        </w:rPr>
        <w:t>Banco de Dados (SGBD-R)</w:t>
      </w:r>
      <w:r w:rsidRPr="00040CE8">
        <w:tab/>
      </w:r>
      <w:r w:rsidRPr="00040CE8">
        <w:rPr>
          <w:smallCaps/>
        </w:rPr>
        <w:t xml:space="preserve">MySQL </w:t>
      </w:r>
      <w:r>
        <w:rPr>
          <w:smallCaps/>
        </w:rPr>
        <w:t>8.0</w:t>
      </w:r>
      <w:r w:rsidRPr="00040CE8">
        <w:rPr>
          <w:smallCaps/>
        </w:rPr>
        <w:t xml:space="preserve"> </w:t>
      </w:r>
    </w:p>
    <w:p w14:paraId="2FD506AB" w14:textId="6C7FE922" w:rsidR="00BE131F" w:rsidRDefault="00C31405" w:rsidP="00BE131F">
      <w:pPr>
        <w:pStyle w:val="Ttulo4"/>
      </w:pPr>
      <w:r>
        <w:t>DER</w:t>
      </w:r>
    </w:p>
    <w:p w14:paraId="77AF89A1" w14:textId="77777777" w:rsidR="00BE131F" w:rsidRPr="00040CE8" w:rsidRDefault="00BE131F" w:rsidP="00BE131F">
      <w:pPr>
        <w:rPr>
          <w:sz w:val="20"/>
        </w:rPr>
      </w:pPr>
      <w:r w:rsidRPr="00040CE8">
        <w:rPr>
          <w:sz w:val="20"/>
        </w:rPr>
        <w:t xml:space="preserve">Notação </w:t>
      </w:r>
      <w:r w:rsidRPr="00C31405">
        <w:rPr>
          <w:b/>
          <w:bCs/>
          <w:sz w:val="20"/>
        </w:rPr>
        <w:t>Pé-de-galinha</w:t>
      </w:r>
    </w:p>
    <w:p w14:paraId="243FD343" w14:textId="36692E82" w:rsidR="00521EDA" w:rsidRDefault="00521EDA">
      <w:pPr>
        <w:spacing w:before="0" w:line="240" w:lineRule="auto"/>
        <w:jc w:val="left"/>
        <w:rPr>
          <w:b/>
        </w:rPr>
      </w:pPr>
    </w:p>
    <w:p w14:paraId="2FD9CEC0" w14:textId="77777777" w:rsidR="00E85BE8" w:rsidRPr="00040CE8" w:rsidRDefault="00E85BE8">
      <w:pPr>
        <w:spacing w:before="0" w:line="240" w:lineRule="auto"/>
        <w:jc w:val="left"/>
        <w:rPr>
          <w:b/>
        </w:rPr>
      </w:pPr>
    </w:p>
    <w:sectPr w:rsidR="00E85BE8" w:rsidRPr="00040CE8" w:rsidSect="00764142">
      <w:headerReference w:type="first" r:id="rId12"/>
      <w:pgSz w:w="11906" w:h="16838" w:code="9"/>
      <w:pgMar w:top="1701" w:right="1134" w:bottom="1134" w:left="1701" w:header="567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B0D00" w14:textId="77777777" w:rsidR="00764142" w:rsidRDefault="00764142" w:rsidP="004E2416">
      <w:pPr>
        <w:spacing w:before="0"/>
      </w:pPr>
      <w:r>
        <w:separator/>
      </w:r>
    </w:p>
  </w:endnote>
  <w:endnote w:type="continuationSeparator" w:id="0">
    <w:p w14:paraId="130FA3D1" w14:textId="77777777" w:rsidR="00764142" w:rsidRDefault="00764142" w:rsidP="004E241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6AEE9" w14:textId="77777777" w:rsidR="00764142" w:rsidRDefault="00764142" w:rsidP="004E2416">
      <w:pPr>
        <w:spacing w:before="0"/>
      </w:pPr>
      <w:r>
        <w:separator/>
      </w:r>
    </w:p>
  </w:footnote>
  <w:footnote w:type="continuationSeparator" w:id="0">
    <w:p w14:paraId="384E3071" w14:textId="77777777" w:rsidR="00764142" w:rsidRDefault="00764142" w:rsidP="004E241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260B78" w14:paraId="294816CE" w14:textId="77777777" w:rsidTr="00BA00A6">
      <w:tc>
        <w:tcPr>
          <w:tcW w:w="9211" w:type="dxa"/>
          <w:gridSpan w:val="2"/>
        </w:tcPr>
        <w:p w14:paraId="562D7757" w14:textId="77777777" w:rsidR="00260B78" w:rsidRPr="0017414A" w:rsidRDefault="00260B78" w:rsidP="00260B78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Modelagem de Banco de Dados</w:t>
          </w:r>
        </w:p>
      </w:tc>
    </w:tr>
    <w:tr w:rsidR="00260B78" w14:paraId="1BECEF26" w14:textId="77777777" w:rsidTr="00BA00A6">
      <w:tc>
        <w:tcPr>
          <w:tcW w:w="4605" w:type="dxa"/>
        </w:tcPr>
        <w:p w14:paraId="4D9F9A47" w14:textId="77777777" w:rsidR="00260B78" w:rsidRPr="0017414A" w:rsidRDefault="00260B78" w:rsidP="00260B78">
          <w:pPr>
            <w:rPr>
              <w:sz w:val="20"/>
            </w:rPr>
          </w:pPr>
          <w:r w:rsidRPr="0017414A">
            <w:rPr>
              <w:sz w:val="20"/>
            </w:rPr>
            <w:t xml:space="preserve">Prof. </w:t>
          </w:r>
          <w:r w:rsidRPr="0017414A">
            <w:rPr>
              <w:sz w:val="16"/>
            </w:rPr>
            <w:t xml:space="preserve">M.Sc. </w:t>
          </w:r>
          <w:r w:rsidRPr="0017414A">
            <w:rPr>
              <w:b/>
              <w:sz w:val="20"/>
            </w:rPr>
            <w:t>Marcos</w:t>
          </w:r>
          <w:r w:rsidRPr="0017414A">
            <w:rPr>
              <w:sz w:val="20"/>
            </w:rPr>
            <w:t xml:space="preserve"> M. </w:t>
          </w:r>
          <w:r w:rsidRPr="0017414A">
            <w:rPr>
              <w:b/>
              <w:sz w:val="20"/>
            </w:rPr>
            <w:t>Chaves</w:t>
          </w:r>
          <w:r w:rsidRPr="0017414A">
            <w:rPr>
              <w:sz w:val="20"/>
            </w:rPr>
            <w:t xml:space="preserve">, </w:t>
          </w:r>
          <w:r w:rsidRPr="0017414A">
            <w:rPr>
              <w:sz w:val="16"/>
            </w:rPr>
            <w:t>Esp.GPJ</w:t>
          </w:r>
        </w:p>
      </w:tc>
      <w:tc>
        <w:tcPr>
          <w:tcW w:w="4606" w:type="dxa"/>
        </w:tcPr>
        <w:p w14:paraId="7EEE6D88" w14:textId="3C3AD66C" w:rsidR="00260B78" w:rsidRPr="0017414A" w:rsidRDefault="00C932D1" w:rsidP="00260B78">
          <w:pPr>
            <w:jc w:val="right"/>
            <w:rPr>
              <w:b/>
            </w:rPr>
          </w:pPr>
          <w:r>
            <w:rPr>
              <w:b/>
            </w:rPr>
            <w:t>Projeto de Banco de Dados</w:t>
          </w:r>
        </w:p>
      </w:tc>
    </w:tr>
  </w:tbl>
  <w:p w14:paraId="5A3F2B89" w14:textId="77777777" w:rsidR="004138E8" w:rsidRPr="00A27B52" w:rsidRDefault="004138E8" w:rsidP="00A27B52">
    <w:pPr>
      <w:spacing w:before="0" w:line="240" w:lineRule="auto"/>
      <w:jc w:val="center"/>
      <w:rPr>
        <w:sz w:val="20"/>
      </w:rPr>
    </w:pPr>
    <w:r w:rsidRPr="00A27B52"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700F"/>
    <w:multiLevelType w:val="multilevel"/>
    <w:tmpl w:val="9BAA3C4C"/>
    <w:lvl w:ilvl="0">
      <w:start w:val="1"/>
      <w:numFmt w:val="none"/>
      <w:pStyle w:val="Fonte"/>
      <w:lvlText w:val="Fonte"/>
      <w:lvlJc w:val="left"/>
      <w:pPr>
        <w:ind w:left="284" w:hanging="284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9317F9"/>
    <w:multiLevelType w:val="hybridMultilevel"/>
    <w:tmpl w:val="D8746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C2021"/>
    <w:multiLevelType w:val="hybridMultilevel"/>
    <w:tmpl w:val="83165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F105A"/>
    <w:multiLevelType w:val="hybridMultilevel"/>
    <w:tmpl w:val="E2FC8C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E70CC"/>
    <w:multiLevelType w:val="hybridMultilevel"/>
    <w:tmpl w:val="2C44AA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3099D"/>
    <w:multiLevelType w:val="multilevel"/>
    <w:tmpl w:val="6428EDA2"/>
    <w:lvl w:ilvl="0">
      <w:start w:val="3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2850C6B"/>
    <w:multiLevelType w:val="hybridMultilevel"/>
    <w:tmpl w:val="09DEF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5195E"/>
    <w:multiLevelType w:val="hybridMultilevel"/>
    <w:tmpl w:val="2C44AA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361AC"/>
    <w:multiLevelType w:val="hybridMultilevel"/>
    <w:tmpl w:val="A1D883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7169264">
    <w:abstractNumId w:val="5"/>
  </w:num>
  <w:num w:numId="2" w16cid:durableId="721834221">
    <w:abstractNumId w:val="0"/>
  </w:num>
  <w:num w:numId="3" w16cid:durableId="943154186">
    <w:abstractNumId w:val="2"/>
  </w:num>
  <w:num w:numId="4" w16cid:durableId="1953509838">
    <w:abstractNumId w:val="1"/>
  </w:num>
  <w:num w:numId="5" w16cid:durableId="1644433617">
    <w:abstractNumId w:val="8"/>
  </w:num>
  <w:num w:numId="6" w16cid:durableId="2003384829">
    <w:abstractNumId w:val="4"/>
  </w:num>
  <w:num w:numId="7" w16cid:durableId="912591339">
    <w:abstractNumId w:val="7"/>
  </w:num>
  <w:num w:numId="8" w16cid:durableId="1739471786">
    <w:abstractNumId w:val="6"/>
  </w:num>
  <w:num w:numId="9" w16cid:durableId="1076435804">
    <w:abstractNumId w:val="3"/>
  </w:num>
  <w:num w:numId="10" w16cid:durableId="1805734248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814"/>
    <w:rsid w:val="00002C59"/>
    <w:rsid w:val="00003361"/>
    <w:rsid w:val="00003E70"/>
    <w:rsid w:val="000061E7"/>
    <w:rsid w:val="00007A16"/>
    <w:rsid w:val="00007A43"/>
    <w:rsid w:val="00007CE3"/>
    <w:rsid w:val="0001012F"/>
    <w:rsid w:val="00010720"/>
    <w:rsid w:val="000107D5"/>
    <w:rsid w:val="00010D8A"/>
    <w:rsid w:val="00014AB6"/>
    <w:rsid w:val="0001536E"/>
    <w:rsid w:val="000219F4"/>
    <w:rsid w:val="00022F74"/>
    <w:rsid w:val="00025288"/>
    <w:rsid w:val="00030ADB"/>
    <w:rsid w:val="000314EE"/>
    <w:rsid w:val="00034C16"/>
    <w:rsid w:val="00034F14"/>
    <w:rsid w:val="000354AD"/>
    <w:rsid w:val="00037853"/>
    <w:rsid w:val="00040CE8"/>
    <w:rsid w:val="00042355"/>
    <w:rsid w:val="000436BD"/>
    <w:rsid w:val="000438DF"/>
    <w:rsid w:val="00046423"/>
    <w:rsid w:val="000466DB"/>
    <w:rsid w:val="00052008"/>
    <w:rsid w:val="000538FC"/>
    <w:rsid w:val="00053CCB"/>
    <w:rsid w:val="00054814"/>
    <w:rsid w:val="00056EAB"/>
    <w:rsid w:val="00060F0D"/>
    <w:rsid w:val="00061681"/>
    <w:rsid w:val="0006454E"/>
    <w:rsid w:val="00064AFF"/>
    <w:rsid w:val="00064D70"/>
    <w:rsid w:val="00066401"/>
    <w:rsid w:val="000670E0"/>
    <w:rsid w:val="00067454"/>
    <w:rsid w:val="00074213"/>
    <w:rsid w:val="00075E63"/>
    <w:rsid w:val="00076014"/>
    <w:rsid w:val="000809F9"/>
    <w:rsid w:val="00084D56"/>
    <w:rsid w:val="0008609F"/>
    <w:rsid w:val="000862ED"/>
    <w:rsid w:val="00087FB5"/>
    <w:rsid w:val="00091E68"/>
    <w:rsid w:val="00092B60"/>
    <w:rsid w:val="000957C1"/>
    <w:rsid w:val="00095FB2"/>
    <w:rsid w:val="000969A2"/>
    <w:rsid w:val="000A1DF0"/>
    <w:rsid w:val="000A1E54"/>
    <w:rsid w:val="000A4D15"/>
    <w:rsid w:val="000A7C87"/>
    <w:rsid w:val="000B12EB"/>
    <w:rsid w:val="000B166E"/>
    <w:rsid w:val="000B2CD0"/>
    <w:rsid w:val="000B36D4"/>
    <w:rsid w:val="000B421E"/>
    <w:rsid w:val="000C245C"/>
    <w:rsid w:val="000C5278"/>
    <w:rsid w:val="000C5463"/>
    <w:rsid w:val="000C68C8"/>
    <w:rsid w:val="000D094C"/>
    <w:rsid w:val="000D0C46"/>
    <w:rsid w:val="000D0E13"/>
    <w:rsid w:val="000D215B"/>
    <w:rsid w:val="000D26D6"/>
    <w:rsid w:val="000D2A4B"/>
    <w:rsid w:val="000D304B"/>
    <w:rsid w:val="000D3405"/>
    <w:rsid w:val="000D395D"/>
    <w:rsid w:val="000D6E5D"/>
    <w:rsid w:val="000D6EEF"/>
    <w:rsid w:val="000E06B4"/>
    <w:rsid w:val="000E0B89"/>
    <w:rsid w:val="000E1124"/>
    <w:rsid w:val="000E1976"/>
    <w:rsid w:val="000E4C97"/>
    <w:rsid w:val="000E5830"/>
    <w:rsid w:val="000E6AC7"/>
    <w:rsid w:val="000F173F"/>
    <w:rsid w:val="000F1D32"/>
    <w:rsid w:val="000F20A1"/>
    <w:rsid w:val="000F2A46"/>
    <w:rsid w:val="000F5ADE"/>
    <w:rsid w:val="000F6203"/>
    <w:rsid w:val="000F63D3"/>
    <w:rsid w:val="000F652C"/>
    <w:rsid w:val="00100CFE"/>
    <w:rsid w:val="001010B1"/>
    <w:rsid w:val="001012AB"/>
    <w:rsid w:val="0010197C"/>
    <w:rsid w:val="00104EA4"/>
    <w:rsid w:val="00106031"/>
    <w:rsid w:val="00106F0A"/>
    <w:rsid w:val="00110026"/>
    <w:rsid w:val="00110119"/>
    <w:rsid w:val="00110ADB"/>
    <w:rsid w:val="00112E00"/>
    <w:rsid w:val="00114343"/>
    <w:rsid w:val="00116641"/>
    <w:rsid w:val="001173CF"/>
    <w:rsid w:val="0011764D"/>
    <w:rsid w:val="00122A58"/>
    <w:rsid w:val="001233FB"/>
    <w:rsid w:val="001242F4"/>
    <w:rsid w:val="00124757"/>
    <w:rsid w:val="0012584F"/>
    <w:rsid w:val="00127953"/>
    <w:rsid w:val="00132689"/>
    <w:rsid w:val="001339C9"/>
    <w:rsid w:val="00133C57"/>
    <w:rsid w:val="00134419"/>
    <w:rsid w:val="00140246"/>
    <w:rsid w:val="00140BA6"/>
    <w:rsid w:val="0014213F"/>
    <w:rsid w:val="00142400"/>
    <w:rsid w:val="00144C58"/>
    <w:rsid w:val="00147982"/>
    <w:rsid w:val="00150A0F"/>
    <w:rsid w:val="0015281D"/>
    <w:rsid w:val="001546C5"/>
    <w:rsid w:val="00155BF4"/>
    <w:rsid w:val="00155C1E"/>
    <w:rsid w:val="00157586"/>
    <w:rsid w:val="001579B8"/>
    <w:rsid w:val="00160815"/>
    <w:rsid w:val="00160BA5"/>
    <w:rsid w:val="00163A41"/>
    <w:rsid w:val="00164019"/>
    <w:rsid w:val="00165716"/>
    <w:rsid w:val="00166D7A"/>
    <w:rsid w:val="0017119A"/>
    <w:rsid w:val="0017152C"/>
    <w:rsid w:val="00171F56"/>
    <w:rsid w:val="00172B33"/>
    <w:rsid w:val="00172DE3"/>
    <w:rsid w:val="0017414A"/>
    <w:rsid w:val="00175257"/>
    <w:rsid w:val="00175A2B"/>
    <w:rsid w:val="0018003B"/>
    <w:rsid w:val="0018049D"/>
    <w:rsid w:val="00180A71"/>
    <w:rsid w:val="001830B7"/>
    <w:rsid w:val="00183158"/>
    <w:rsid w:val="00184235"/>
    <w:rsid w:val="001855F4"/>
    <w:rsid w:val="001859B9"/>
    <w:rsid w:val="00187097"/>
    <w:rsid w:val="00187C83"/>
    <w:rsid w:val="001903E4"/>
    <w:rsid w:val="0019098B"/>
    <w:rsid w:val="001930FA"/>
    <w:rsid w:val="00194666"/>
    <w:rsid w:val="00194CE6"/>
    <w:rsid w:val="001950A2"/>
    <w:rsid w:val="00195C0E"/>
    <w:rsid w:val="0019724A"/>
    <w:rsid w:val="001A1F1A"/>
    <w:rsid w:val="001B11E1"/>
    <w:rsid w:val="001B4287"/>
    <w:rsid w:val="001B4849"/>
    <w:rsid w:val="001B58D9"/>
    <w:rsid w:val="001B64B0"/>
    <w:rsid w:val="001C2238"/>
    <w:rsid w:val="001C30D6"/>
    <w:rsid w:val="001C3403"/>
    <w:rsid w:val="001C4540"/>
    <w:rsid w:val="001C5B66"/>
    <w:rsid w:val="001C644F"/>
    <w:rsid w:val="001C64CD"/>
    <w:rsid w:val="001D05CE"/>
    <w:rsid w:val="001D0CC9"/>
    <w:rsid w:val="001D28E6"/>
    <w:rsid w:val="001D2BC8"/>
    <w:rsid w:val="001D32CB"/>
    <w:rsid w:val="001D34CD"/>
    <w:rsid w:val="001D3A8F"/>
    <w:rsid w:val="001D5A59"/>
    <w:rsid w:val="001D70CB"/>
    <w:rsid w:val="001E414E"/>
    <w:rsid w:val="001E44BE"/>
    <w:rsid w:val="001E4EE9"/>
    <w:rsid w:val="001E5395"/>
    <w:rsid w:val="001E5D98"/>
    <w:rsid w:val="001E64E4"/>
    <w:rsid w:val="001E7193"/>
    <w:rsid w:val="001E7A00"/>
    <w:rsid w:val="001F0CE1"/>
    <w:rsid w:val="001F19F9"/>
    <w:rsid w:val="001F3486"/>
    <w:rsid w:val="001F3712"/>
    <w:rsid w:val="001F4193"/>
    <w:rsid w:val="001F6BBC"/>
    <w:rsid w:val="001F737A"/>
    <w:rsid w:val="002002D7"/>
    <w:rsid w:val="00201C9F"/>
    <w:rsid w:val="00202FB7"/>
    <w:rsid w:val="00205819"/>
    <w:rsid w:val="002068F6"/>
    <w:rsid w:val="00210B22"/>
    <w:rsid w:val="00210C35"/>
    <w:rsid w:val="00210EF7"/>
    <w:rsid w:val="00211C05"/>
    <w:rsid w:val="00215E78"/>
    <w:rsid w:val="00216813"/>
    <w:rsid w:val="00217EE8"/>
    <w:rsid w:val="0022001B"/>
    <w:rsid w:val="0022152F"/>
    <w:rsid w:val="0022156F"/>
    <w:rsid w:val="00221C9A"/>
    <w:rsid w:val="002230CD"/>
    <w:rsid w:val="002237B2"/>
    <w:rsid w:val="00223F40"/>
    <w:rsid w:val="002243D0"/>
    <w:rsid w:val="00224629"/>
    <w:rsid w:val="0022507F"/>
    <w:rsid w:val="00225089"/>
    <w:rsid w:val="00225D16"/>
    <w:rsid w:val="00227BC9"/>
    <w:rsid w:val="00233627"/>
    <w:rsid w:val="0023364F"/>
    <w:rsid w:val="00233F92"/>
    <w:rsid w:val="00235872"/>
    <w:rsid w:val="0024023B"/>
    <w:rsid w:val="00242B90"/>
    <w:rsid w:val="00244678"/>
    <w:rsid w:val="00250676"/>
    <w:rsid w:val="0025300B"/>
    <w:rsid w:val="002551A2"/>
    <w:rsid w:val="002563D4"/>
    <w:rsid w:val="00260260"/>
    <w:rsid w:val="00260B78"/>
    <w:rsid w:val="00261602"/>
    <w:rsid w:val="00262F10"/>
    <w:rsid w:val="00263D4E"/>
    <w:rsid w:val="00264012"/>
    <w:rsid w:val="00264642"/>
    <w:rsid w:val="00265100"/>
    <w:rsid w:val="002669D7"/>
    <w:rsid w:val="00267D55"/>
    <w:rsid w:val="00272D26"/>
    <w:rsid w:val="00275CFA"/>
    <w:rsid w:val="00276EDA"/>
    <w:rsid w:val="002816FA"/>
    <w:rsid w:val="002820CE"/>
    <w:rsid w:val="00284201"/>
    <w:rsid w:val="002843DC"/>
    <w:rsid w:val="00284A25"/>
    <w:rsid w:val="00284D62"/>
    <w:rsid w:val="00287D96"/>
    <w:rsid w:val="0029000C"/>
    <w:rsid w:val="002912A0"/>
    <w:rsid w:val="00292702"/>
    <w:rsid w:val="0029458A"/>
    <w:rsid w:val="00295D94"/>
    <w:rsid w:val="002967AD"/>
    <w:rsid w:val="002A2C74"/>
    <w:rsid w:val="002A3E07"/>
    <w:rsid w:val="002A4E27"/>
    <w:rsid w:val="002A6D47"/>
    <w:rsid w:val="002A7815"/>
    <w:rsid w:val="002B0878"/>
    <w:rsid w:val="002B2240"/>
    <w:rsid w:val="002B3122"/>
    <w:rsid w:val="002B344C"/>
    <w:rsid w:val="002B3B2E"/>
    <w:rsid w:val="002B3FE5"/>
    <w:rsid w:val="002B4784"/>
    <w:rsid w:val="002B58F2"/>
    <w:rsid w:val="002B5C11"/>
    <w:rsid w:val="002B68BF"/>
    <w:rsid w:val="002B74F6"/>
    <w:rsid w:val="002B77EA"/>
    <w:rsid w:val="002C0A5F"/>
    <w:rsid w:val="002C181A"/>
    <w:rsid w:val="002C3D43"/>
    <w:rsid w:val="002C3FAE"/>
    <w:rsid w:val="002C4735"/>
    <w:rsid w:val="002C7C78"/>
    <w:rsid w:val="002D0E3A"/>
    <w:rsid w:val="002D1D04"/>
    <w:rsid w:val="002D447F"/>
    <w:rsid w:val="002D77CB"/>
    <w:rsid w:val="002E291E"/>
    <w:rsid w:val="002E30FA"/>
    <w:rsid w:val="002E6282"/>
    <w:rsid w:val="002E6E6D"/>
    <w:rsid w:val="002F0221"/>
    <w:rsid w:val="002F049E"/>
    <w:rsid w:val="002F1AC2"/>
    <w:rsid w:val="002F1B11"/>
    <w:rsid w:val="002F23E1"/>
    <w:rsid w:val="002F5A6C"/>
    <w:rsid w:val="002F6ACD"/>
    <w:rsid w:val="002F7518"/>
    <w:rsid w:val="002F7CD2"/>
    <w:rsid w:val="003004B3"/>
    <w:rsid w:val="00302896"/>
    <w:rsid w:val="00303461"/>
    <w:rsid w:val="003067A1"/>
    <w:rsid w:val="00306D72"/>
    <w:rsid w:val="003108BE"/>
    <w:rsid w:val="003117F5"/>
    <w:rsid w:val="00311A33"/>
    <w:rsid w:val="00311A88"/>
    <w:rsid w:val="00311F5A"/>
    <w:rsid w:val="0031279D"/>
    <w:rsid w:val="003130BC"/>
    <w:rsid w:val="003152B8"/>
    <w:rsid w:val="003156D1"/>
    <w:rsid w:val="003172DA"/>
    <w:rsid w:val="00322628"/>
    <w:rsid w:val="00323E1C"/>
    <w:rsid w:val="00326C3D"/>
    <w:rsid w:val="00327DFD"/>
    <w:rsid w:val="00335761"/>
    <w:rsid w:val="00335A96"/>
    <w:rsid w:val="00335D48"/>
    <w:rsid w:val="00342C92"/>
    <w:rsid w:val="0034346A"/>
    <w:rsid w:val="00343982"/>
    <w:rsid w:val="00343A37"/>
    <w:rsid w:val="00343C54"/>
    <w:rsid w:val="00343CCA"/>
    <w:rsid w:val="0034660A"/>
    <w:rsid w:val="00346759"/>
    <w:rsid w:val="00347444"/>
    <w:rsid w:val="0035200D"/>
    <w:rsid w:val="00354A2F"/>
    <w:rsid w:val="00356074"/>
    <w:rsid w:val="003606CF"/>
    <w:rsid w:val="003629AE"/>
    <w:rsid w:val="00364E38"/>
    <w:rsid w:val="00365E16"/>
    <w:rsid w:val="00366125"/>
    <w:rsid w:val="003661B3"/>
    <w:rsid w:val="00374299"/>
    <w:rsid w:val="00375041"/>
    <w:rsid w:val="003754D2"/>
    <w:rsid w:val="00375B23"/>
    <w:rsid w:val="00376F4D"/>
    <w:rsid w:val="00381F26"/>
    <w:rsid w:val="003822F5"/>
    <w:rsid w:val="00382B63"/>
    <w:rsid w:val="003834EB"/>
    <w:rsid w:val="00387316"/>
    <w:rsid w:val="00387FE1"/>
    <w:rsid w:val="003902BB"/>
    <w:rsid w:val="003906E4"/>
    <w:rsid w:val="00390A43"/>
    <w:rsid w:val="00391853"/>
    <w:rsid w:val="00391FD8"/>
    <w:rsid w:val="0039221E"/>
    <w:rsid w:val="003950FB"/>
    <w:rsid w:val="00395414"/>
    <w:rsid w:val="00395B0D"/>
    <w:rsid w:val="00396349"/>
    <w:rsid w:val="003A0F54"/>
    <w:rsid w:val="003A2467"/>
    <w:rsid w:val="003A36FF"/>
    <w:rsid w:val="003A6B45"/>
    <w:rsid w:val="003A7EFB"/>
    <w:rsid w:val="003B0835"/>
    <w:rsid w:val="003B0B30"/>
    <w:rsid w:val="003B1339"/>
    <w:rsid w:val="003B1AE3"/>
    <w:rsid w:val="003B21F6"/>
    <w:rsid w:val="003B3404"/>
    <w:rsid w:val="003B6D13"/>
    <w:rsid w:val="003B780E"/>
    <w:rsid w:val="003B7A26"/>
    <w:rsid w:val="003C03E2"/>
    <w:rsid w:val="003C0CCC"/>
    <w:rsid w:val="003C4F78"/>
    <w:rsid w:val="003C5864"/>
    <w:rsid w:val="003C6DEE"/>
    <w:rsid w:val="003C74C6"/>
    <w:rsid w:val="003C7D38"/>
    <w:rsid w:val="003D0E40"/>
    <w:rsid w:val="003D125A"/>
    <w:rsid w:val="003D22F1"/>
    <w:rsid w:val="003D3353"/>
    <w:rsid w:val="003D3E9B"/>
    <w:rsid w:val="003D4675"/>
    <w:rsid w:val="003D5D76"/>
    <w:rsid w:val="003D77BC"/>
    <w:rsid w:val="003E01D1"/>
    <w:rsid w:val="003E2FEE"/>
    <w:rsid w:val="003E6585"/>
    <w:rsid w:val="003E78D3"/>
    <w:rsid w:val="003F2250"/>
    <w:rsid w:val="003F25D2"/>
    <w:rsid w:val="003F36EF"/>
    <w:rsid w:val="003F3B98"/>
    <w:rsid w:val="003F43C0"/>
    <w:rsid w:val="003F4F42"/>
    <w:rsid w:val="003F50CC"/>
    <w:rsid w:val="003F65D8"/>
    <w:rsid w:val="003F6A88"/>
    <w:rsid w:val="00402342"/>
    <w:rsid w:val="00404A8F"/>
    <w:rsid w:val="004056FD"/>
    <w:rsid w:val="00405D26"/>
    <w:rsid w:val="00406A9F"/>
    <w:rsid w:val="00410BA4"/>
    <w:rsid w:val="00412561"/>
    <w:rsid w:val="004138E8"/>
    <w:rsid w:val="00414B56"/>
    <w:rsid w:val="004152BD"/>
    <w:rsid w:val="00416693"/>
    <w:rsid w:val="004167A0"/>
    <w:rsid w:val="00420036"/>
    <w:rsid w:val="00422032"/>
    <w:rsid w:val="00422D7B"/>
    <w:rsid w:val="00423135"/>
    <w:rsid w:val="00424836"/>
    <w:rsid w:val="00426F7D"/>
    <w:rsid w:val="0042797A"/>
    <w:rsid w:val="004301BB"/>
    <w:rsid w:val="004311FA"/>
    <w:rsid w:val="00434644"/>
    <w:rsid w:val="00434DAB"/>
    <w:rsid w:val="004401C7"/>
    <w:rsid w:val="0044121A"/>
    <w:rsid w:val="004423AD"/>
    <w:rsid w:val="0044254F"/>
    <w:rsid w:val="004441BD"/>
    <w:rsid w:val="00444399"/>
    <w:rsid w:val="00450012"/>
    <w:rsid w:val="00450A0A"/>
    <w:rsid w:val="00451C80"/>
    <w:rsid w:val="00452A25"/>
    <w:rsid w:val="00453411"/>
    <w:rsid w:val="00455055"/>
    <w:rsid w:val="00457D2C"/>
    <w:rsid w:val="00457FA3"/>
    <w:rsid w:val="00461E92"/>
    <w:rsid w:val="00463F55"/>
    <w:rsid w:val="004641A7"/>
    <w:rsid w:val="004642BE"/>
    <w:rsid w:val="00464BEC"/>
    <w:rsid w:val="00465FB0"/>
    <w:rsid w:val="00467888"/>
    <w:rsid w:val="00467B90"/>
    <w:rsid w:val="00472144"/>
    <w:rsid w:val="00474F1F"/>
    <w:rsid w:val="0047633E"/>
    <w:rsid w:val="004765AE"/>
    <w:rsid w:val="00477264"/>
    <w:rsid w:val="004806E3"/>
    <w:rsid w:val="0048099B"/>
    <w:rsid w:val="00480EF0"/>
    <w:rsid w:val="004818E9"/>
    <w:rsid w:val="00482069"/>
    <w:rsid w:val="00482B88"/>
    <w:rsid w:val="004838D8"/>
    <w:rsid w:val="00484EA3"/>
    <w:rsid w:val="00486245"/>
    <w:rsid w:val="004942B4"/>
    <w:rsid w:val="004953E8"/>
    <w:rsid w:val="00495C8F"/>
    <w:rsid w:val="004964B5"/>
    <w:rsid w:val="004A1D4E"/>
    <w:rsid w:val="004A42E4"/>
    <w:rsid w:val="004A487B"/>
    <w:rsid w:val="004A5CB4"/>
    <w:rsid w:val="004B06A0"/>
    <w:rsid w:val="004B1A22"/>
    <w:rsid w:val="004B1B25"/>
    <w:rsid w:val="004B1C4C"/>
    <w:rsid w:val="004B39D3"/>
    <w:rsid w:val="004B6604"/>
    <w:rsid w:val="004B6AC9"/>
    <w:rsid w:val="004C0DDB"/>
    <w:rsid w:val="004C4736"/>
    <w:rsid w:val="004D1718"/>
    <w:rsid w:val="004D1759"/>
    <w:rsid w:val="004D3588"/>
    <w:rsid w:val="004D3F5A"/>
    <w:rsid w:val="004D5FF5"/>
    <w:rsid w:val="004D638B"/>
    <w:rsid w:val="004D69F8"/>
    <w:rsid w:val="004D711A"/>
    <w:rsid w:val="004E1ED9"/>
    <w:rsid w:val="004E2416"/>
    <w:rsid w:val="004E25F8"/>
    <w:rsid w:val="004E45C4"/>
    <w:rsid w:val="004E5399"/>
    <w:rsid w:val="004F0086"/>
    <w:rsid w:val="004F298C"/>
    <w:rsid w:val="004F2BA9"/>
    <w:rsid w:val="004F354E"/>
    <w:rsid w:val="004F454A"/>
    <w:rsid w:val="004F54D4"/>
    <w:rsid w:val="004F5E62"/>
    <w:rsid w:val="005008C4"/>
    <w:rsid w:val="00502992"/>
    <w:rsid w:val="0050357B"/>
    <w:rsid w:val="005036A5"/>
    <w:rsid w:val="00503924"/>
    <w:rsid w:val="0050451E"/>
    <w:rsid w:val="00505448"/>
    <w:rsid w:val="005058B9"/>
    <w:rsid w:val="00506F9F"/>
    <w:rsid w:val="00510608"/>
    <w:rsid w:val="00514353"/>
    <w:rsid w:val="0051723C"/>
    <w:rsid w:val="00520549"/>
    <w:rsid w:val="00520913"/>
    <w:rsid w:val="005212CB"/>
    <w:rsid w:val="00521EDA"/>
    <w:rsid w:val="00522D62"/>
    <w:rsid w:val="0052324F"/>
    <w:rsid w:val="005238F2"/>
    <w:rsid w:val="00523F97"/>
    <w:rsid w:val="00526AF4"/>
    <w:rsid w:val="00530505"/>
    <w:rsid w:val="005309C1"/>
    <w:rsid w:val="00531A03"/>
    <w:rsid w:val="00533099"/>
    <w:rsid w:val="0053312D"/>
    <w:rsid w:val="005342CF"/>
    <w:rsid w:val="005342F1"/>
    <w:rsid w:val="005343A8"/>
    <w:rsid w:val="00534DD5"/>
    <w:rsid w:val="0053503D"/>
    <w:rsid w:val="0053669A"/>
    <w:rsid w:val="00536DD8"/>
    <w:rsid w:val="00540F86"/>
    <w:rsid w:val="00541B9D"/>
    <w:rsid w:val="00541C1F"/>
    <w:rsid w:val="005426C3"/>
    <w:rsid w:val="005442DD"/>
    <w:rsid w:val="005461BE"/>
    <w:rsid w:val="0054646C"/>
    <w:rsid w:val="00547FC0"/>
    <w:rsid w:val="00550EA0"/>
    <w:rsid w:val="00551FCD"/>
    <w:rsid w:val="00553312"/>
    <w:rsid w:val="00557DF6"/>
    <w:rsid w:val="00560A21"/>
    <w:rsid w:val="0056118A"/>
    <w:rsid w:val="00561E35"/>
    <w:rsid w:val="00567ED7"/>
    <w:rsid w:val="0057017A"/>
    <w:rsid w:val="00571C60"/>
    <w:rsid w:val="005810A7"/>
    <w:rsid w:val="00583092"/>
    <w:rsid w:val="005844CE"/>
    <w:rsid w:val="0058462D"/>
    <w:rsid w:val="00592D36"/>
    <w:rsid w:val="005970ED"/>
    <w:rsid w:val="005A1FBE"/>
    <w:rsid w:val="005A6A15"/>
    <w:rsid w:val="005A6FB9"/>
    <w:rsid w:val="005B009F"/>
    <w:rsid w:val="005B06F2"/>
    <w:rsid w:val="005B0918"/>
    <w:rsid w:val="005B0E4B"/>
    <w:rsid w:val="005B1280"/>
    <w:rsid w:val="005B2234"/>
    <w:rsid w:val="005B2AD3"/>
    <w:rsid w:val="005B2F5C"/>
    <w:rsid w:val="005B35C8"/>
    <w:rsid w:val="005B3A25"/>
    <w:rsid w:val="005B454C"/>
    <w:rsid w:val="005B663F"/>
    <w:rsid w:val="005C01E9"/>
    <w:rsid w:val="005C0EEF"/>
    <w:rsid w:val="005C2362"/>
    <w:rsid w:val="005C2B1A"/>
    <w:rsid w:val="005C6CFE"/>
    <w:rsid w:val="005C7ED6"/>
    <w:rsid w:val="005D01AC"/>
    <w:rsid w:val="005D1EC6"/>
    <w:rsid w:val="005D342C"/>
    <w:rsid w:val="005D35A2"/>
    <w:rsid w:val="005D379A"/>
    <w:rsid w:val="005D6404"/>
    <w:rsid w:val="005D687B"/>
    <w:rsid w:val="005E0AA2"/>
    <w:rsid w:val="005E1B45"/>
    <w:rsid w:val="005E1F6A"/>
    <w:rsid w:val="005E3EF1"/>
    <w:rsid w:val="005E4621"/>
    <w:rsid w:val="005E6041"/>
    <w:rsid w:val="005E6B51"/>
    <w:rsid w:val="005F0EA7"/>
    <w:rsid w:val="005F335E"/>
    <w:rsid w:val="005F4C91"/>
    <w:rsid w:val="005F59D1"/>
    <w:rsid w:val="005F6D54"/>
    <w:rsid w:val="005F7513"/>
    <w:rsid w:val="00601369"/>
    <w:rsid w:val="006014CE"/>
    <w:rsid w:val="00607079"/>
    <w:rsid w:val="006079B9"/>
    <w:rsid w:val="0061183C"/>
    <w:rsid w:val="00611A11"/>
    <w:rsid w:val="00611D30"/>
    <w:rsid w:val="0061396E"/>
    <w:rsid w:val="00615F0F"/>
    <w:rsid w:val="006204A3"/>
    <w:rsid w:val="00621FD0"/>
    <w:rsid w:val="00625208"/>
    <w:rsid w:val="0062550A"/>
    <w:rsid w:val="0063055D"/>
    <w:rsid w:val="006339CE"/>
    <w:rsid w:val="006339EE"/>
    <w:rsid w:val="00634698"/>
    <w:rsid w:val="0063557A"/>
    <w:rsid w:val="006357DF"/>
    <w:rsid w:val="0063724B"/>
    <w:rsid w:val="00640440"/>
    <w:rsid w:val="00643B97"/>
    <w:rsid w:val="00644A4A"/>
    <w:rsid w:val="00646995"/>
    <w:rsid w:val="006476B4"/>
    <w:rsid w:val="006509EE"/>
    <w:rsid w:val="00651D28"/>
    <w:rsid w:val="00652704"/>
    <w:rsid w:val="00652715"/>
    <w:rsid w:val="00653276"/>
    <w:rsid w:val="00657B30"/>
    <w:rsid w:val="00657BB9"/>
    <w:rsid w:val="00660C71"/>
    <w:rsid w:val="006617DC"/>
    <w:rsid w:val="00661F9A"/>
    <w:rsid w:val="0066212D"/>
    <w:rsid w:val="0066221E"/>
    <w:rsid w:val="00664E90"/>
    <w:rsid w:val="00664E94"/>
    <w:rsid w:val="00665215"/>
    <w:rsid w:val="00666D49"/>
    <w:rsid w:val="0067050F"/>
    <w:rsid w:val="00670EFF"/>
    <w:rsid w:val="00671286"/>
    <w:rsid w:val="006743FF"/>
    <w:rsid w:val="00674597"/>
    <w:rsid w:val="006749CC"/>
    <w:rsid w:val="00675F1D"/>
    <w:rsid w:val="00677796"/>
    <w:rsid w:val="00682D54"/>
    <w:rsid w:val="00684774"/>
    <w:rsid w:val="00684988"/>
    <w:rsid w:val="0068736C"/>
    <w:rsid w:val="006902FA"/>
    <w:rsid w:val="00690330"/>
    <w:rsid w:val="00695F9B"/>
    <w:rsid w:val="006962C6"/>
    <w:rsid w:val="006976D7"/>
    <w:rsid w:val="006A0CE2"/>
    <w:rsid w:val="006A13A5"/>
    <w:rsid w:val="006A1CE7"/>
    <w:rsid w:val="006A240A"/>
    <w:rsid w:val="006A65A1"/>
    <w:rsid w:val="006B0D2F"/>
    <w:rsid w:val="006B3253"/>
    <w:rsid w:val="006B40E4"/>
    <w:rsid w:val="006B4B51"/>
    <w:rsid w:val="006B5F06"/>
    <w:rsid w:val="006B5FEC"/>
    <w:rsid w:val="006B6A2C"/>
    <w:rsid w:val="006B7B72"/>
    <w:rsid w:val="006C2B56"/>
    <w:rsid w:val="006C5003"/>
    <w:rsid w:val="006C5632"/>
    <w:rsid w:val="006C7D6B"/>
    <w:rsid w:val="006D238E"/>
    <w:rsid w:val="006D40A5"/>
    <w:rsid w:val="006D57A1"/>
    <w:rsid w:val="006E013F"/>
    <w:rsid w:val="006E02BC"/>
    <w:rsid w:val="006E172B"/>
    <w:rsid w:val="006E3950"/>
    <w:rsid w:val="006E5DA9"/>
    <w:rsid w:val="006E6B00"/>
    <w:rsid w:val="006E7282"/>
    <w:rsid w:val="006E7723"/>
    <w:rsid w:val="006E7A1F"/>
    <w:rsid w:val="006F0243"/>
    <w:rsid w:val="006F06F9"/>
    <w:rsid w:val="006F1B05"/>
    <w:rsid w:val="006F2B33"/>
    <w:rsid w:val="006F6311"/>
    <w:rsid w:val="006F7B40"/>
    <w:rsid w:val="006F7E68"/>
    <w:rsid w:val="00700F12"/>
    <w:rsid w:val="00703135"/>
    <w:rsid w:val="00703F58"/>
    <w:rsid w:val="007049AC"/>
    <w:rsid w:val="0070543A"/>
    <w:rsid w:val="00706C83"/>
    <w:rsid w:val="00706DD5"/>
    <w:rsid w:val="007104D9"/>
    <w:rsid w:val="0071093A"/>
    <w:rsid w:val="00714917"/>
    <w:rsid w:val="00717499"/>
    <w:rsid w:val="0071754B"/>
    <w:rsid w:val="00717AAA"/>
    <w:rsid w:val="00720FEE"/>
    <w:rsid w:val="007220F5"/>
    <w:rsid w:val="00722180"/>
    <w:rsid w:val="007230D7"/>
    <w:rsid w:val="00724813"/>
    <w:rsid w:val="00730E1C"/>
    <w:rsid w:val="00730EBD"/>
    <w:rsid w:val="0073131E"/>
    <w:rsid w:val="00732E74"/>
    <w:rsid w:val="00734C45"/>
    <w:rsid w:val="007370C9"/>
    <w:rsid w:val="0073728F"/>
    <w:rsid w:val="00741698"/>
    <w:rsid w:val="00741D74"/>
    <w:rsid w:val="0074333A"/>
    <w:rsid w:val="00743CF5"/>
    <w:rsid w:val="00744B68"/>
    <w:rsid w:val="00745E5B"/>
    <w:rsid w:val="007462BA"/>
    <w:rsid w:val="00747533"/>
    <w:rsid w:val="00751E60"/>
    <w:rsid w:val="0075229F"/>
    <w:rsid w:val="00752FEA"/>
    <w:rsid w:val="00753D3E"/>
    <w:rsid w:val="00755158"/>
    <w:rsid w:val="007554B5"/>
    <w:rsid w:val="007559A1"/>
    <w:rsid w:val="00756B65"/>
    <w:rsid w:val="00756FE2"/>
    <w:rsid w:val="00763814"/>
    <w:rsid w:val="00764142"/>
    <w:rsid w:val="00764B25"/>
    <w:rsid w:val="00764E5F"/>
    <w:rsid w:val="007652FB"/>
    <w:rsid w:val="00765359"/>
    <w:rsid w:val="007655DA"/>
    <w:rsid w:val="00767C66"/>
    <w:rsid w:val="00770C9E"/>
    <w:rsid w:val="0077162F"/>
    <w:rsid w:val="00772094"/>
    <w:rsid w:val="0077219A"/>
    <w:rsid w:val="00773DCA"/>
    <w:rsid w:val="00776883"/>
    <w:rsid w:val="007808D6"/>
    <w:rsid w:val="00782370"/>
    <w:rsid w:val="00784E98"/>
    <w:rsid w:val="00785B46"/>
    <w:rsid w:val="00787EA0"/>
    <w:rsid w:val="007908DD"/>
    <w:rsid w:val="007923DC"/>
    <w:rsid w:val="007924E1"/>
    <w:rsid w:val="00793F63"/>
    <w:rsid w:val="00795546"/>
    <w:rsid w:val="007A16C7"/>
    <w:rsid w:val="007A1749"/>
    <w:rsid w:val="007A2DA4"/>
    <w:rsid w:val="007A32FE"/>
    <w:rsid w:val="007A373D"/>
    <w:rsid w:val="007A46A8"/>
    <w:rsid w:val="007A46B6"/>
    <w:rsid w:val="007A4BB2"/>
    <w:rsid w:val="007A6A89"/>
    <w:rsid w:val="007A73B6"/>
    <w:rsid w:val="007B0394"/>
    <w:rsid w:val="007B05D4"/>
    <w:rsid w:val="007B0927"/>
    <w:rsid w:val="007B1A5E"/>
    <w:rsid w:val="007B23A9"/>
    <w:rsid w:val="007B4571"/>
    <w:rsid w:val="007B5367"/>
    <w:rsid w:val="007C0027"/>
    <w:rsid w:val="007C025C"/>
    <w:rsid w:val="007C0576"/>
    <w:rsid w:val="007C1603"/>
    <w:rsid w:val="007C22FD"/>
    <w:rsid w:val="007C3215"/>
    <w:rsid w:val="007C3576"/>
    <w:rsid w:val="007C3CBA"/>
    <w:rsid w:val="007C4D82"/>
    <w:rsid w:val="007C7B6A"/>
    <w:rsid w:val="007D04E7"/>
    <w:rsid w:val="007D3885"/>
    <w:rsid w:val="007D57A8"/>
    <w:rsid w:val="007D5942"/>
    <w:rsid w:val="007E139A"/>
    <w:rsid w:val="007E21E8"/>
    <w:rsid w:val="007E2662"/>
    <w:rsid w:val="007E4C05"/>
    <w:rsid w:val="007E4D59"/>
    <w:rsid w:val="007E5FD2"/>
    <w:rsid w:val="007E6AFE"/>
    <w:rsid w:val="007E71AC"/>
    <w:rsid w:val="007F1309"/>
    <w:rsid w:val="007F5811"/>
    <w:rsid w:val="007F5971"/>
    <w:rsid w:val="007F5A3E"/>
    <w:rsid w:val="007F5E51"/>
    <w:rsid w:val="008007FC"/>
    <w:rsid w:val="00800B99"/>
    <w:rsid w:val="00801979"/>
    <w:rsid w:val="008021CE"/>
    <w:rsid w:val="00804036"/>
    <w:rsid w:val="008046A8"/>
    <w:rsid w:val="00804C21"/>
    <w:rsid w:val="00804F21"/>
    <w:rsid w:val="008075EC"/>
    <w:rsid w:val="008079BA"/>
    <w:rsid w:val="008101B3"/>
    <w:rsid w:val="0081157B"/>
    <w:rsid w:val="00811587"/>
    <w:rsid w:val="008139A3"/>
    <w:rsid w:val="008144B4"/>
    <w:rsid w:val="00814911"/>
    <w:rsid w:val="00816423"/>
    <w:rsid w:val="0081729A"/>
    <w:rsid w:val="00821346"/>
    <w:rsid w:val="00824FD8"/>
    <w:rsid w:val="0082717C"/>
    <w:rsid w:val="00827FB1"/>
    <w:rsid w:val="00830F91"/>
    <w:rsid w:val="00832E1A"/>
    <w:rsid w:val="008337CC"/>
    <w:rsid w:val="00834CEB"/>
    <w:rsid w:val="008366FD"/>
    <w:rsid w:val="0084130D"/>
    <w:rsid w:val="008414E0"/>
    <w:rsid w:val="00841A46"/>
    <w:rsid w:val="00841D60"/>
    <w:rsid w:val="00845226"/>
    <w:rsid w:val="008462DB"/>
    <w:rsid w:val="008472C6"/>
    <w:rsid w:val="00850883"/>
    <w:rsid w:val="008508CE"/>
    <w:rsid w:val="00851129"/>
    <w:rsid w:val="00854759"/>
    <w:rsid w:val="00855059"/>
    <w:rsid w:val="00855FAC"/>
    <w:rsid w:val="00856C53"/>
    <w:rsid w:val="008602FA"/>
    <w:rsid w:val="0086086A"/>
    <w:rsid w:val="008614B2"/>
    <w:rsid w:val="00861CE5"/>
    <w:rsid w:val="0086300E"/>
    <w:rsid w:val="00863B88"/>
    <w:rsid w:val="00865737"/>
    <w:rsid w:val="00871833"/>
    <w:rsid w:val="00871904"/>
    <w:rsid w:val="00872136"/>
    <w:rsid w:val="008727FD"/>
    <w:rsid w:val="0087371B"/>
    <w:rsid w:val="0087383A"/>
    <w:rsid w:val="00873ADF"/>
    <w:rsid w:val="00874609"/>
    <w:rsid w:val="00875E02"/>
    <w:rsid w:val="00877185"/>
    <w:rsid w:val="008852C8"/>
    <w:rsid w:val="0088747D"/>
    <w:rsid w:val="00887AFD"/>
    <w:rsid w:val="00890998"/>
    <w:rsid w:val="008939DC"/>
    <w:rsid w:val="00895F6F"/>
    <w:rsid w:val="00897206"/>
    <w:rsid w:val="008973FE"/>
    <w:rsid w:val="00897E8A"/>
    <w:rsid w:val="008A075A"/>
    <w:rsid w:val="008A0FB7"/>
    <w:rsid w:val="008A2B91"/>
    <w:rsid w:val="008A3133"/>
    <w:rsid w:val="008A765C"/>
    <w:rsid w:val="008B0E8D"/>
    <w:rsid w:val="008B1CA7"/>
    <w:rsid w:val="008B2599"/>
    <w:rsid w:val="008B3A98"/>
    <w:rsid w:val="008B63C0"/>
    <w:rsid w:val="008B6B6E"/>
    <w:rsid w:val="008C0872"/>
    <w:rsid w:val="008C12BC"/>
    <w:rsid w:val="008C2353"/>
    <w:rsid w:val="008C33A5"/>
    <w:rsid w:val="008C677B"/>
    <w:rsid w:val="008D1F14"/>
    <w:rsid w:val="008D2714"/>
    <w:rsid w:val="008D36BC"/>
    <w:rsid w:val="008D3D45"/>
    <w:rsid w:val="008D4DEE"/>
    <w:rsid w:val="008D6927"/>
    <w:rsid w:val="008D7F5F"/>
    <w:rsid w:val="008E119F"/>
    <w:rsid w:val="008E17CC"/>
    <w:rsid w:val="008E47BF"/>
    <w:rsid w:val="008E59D9"/>
    <w:rsid w:val="008E5D92"/>
    <w:rsid w:val="008E70E0"/>
    <w:rsid w:val="008F00C1"/>
    <w:rsid w:val="008F1813"/>
    <w:rsid w:val="008F2B92"/>
    <w:rsid w:val="008F437A"/>
    <w:rsid w:val="008F4B27"/>
    <w:rsid w:val="008F64C4"/>
    <w:rsid w:val="00903760"/>
    <w:rsid w:val="0090594D"/>
    <w:rsid w:val="00905BC6"/>
    <w:rsid w:val="009076FC"/>
    <w:rsid w:val="009103E6"/>
    <w:rsid w:val="00912B80"/>
    <w:rsid w:val="00913D7F"/>
    <w:rsid w:val="00914816"/>
    <w:rsid w:val="0091488C"/>
    <w:rsid w:val="00914949"/>
    <w:rsid w:val="00915EC8"/>
    <w:rsid w:val="0091708A"/>
    <w:rsid w:val="00917722"/>
    <w:rsid w:val="00917777"/>
    <w:rsid w:val="00920168"/>
    <w:rsid w:val="00920EC5"/>
    <w:rsid w:val="00921C2B"/>
    <w:rsid w:val="0092332A"/>
    <w:rsid w:val="00923FC8"/>
    <w:rsid w:val="00926EF6"/>
    <w:rsid w:val="009275E6"/>
    <w:rsid w:val="00930EE5"/>
    <w:rsid w:val="00931FD4"/>
    <w:rsid w:val="00934EA2"/>
    <w:rsid w:val="00937D32"/>
    <w:rsid w:val="009413F0"/>
    <w:rsid w:val="009437B2"/>
    <w:rsid w:val="00944C4E"/>
    <w:rsid w:val="00946476"/>
    <w:rsid w:val="009503DA"/>
    <w:rsid w:val="0095078A"/>
    <w:rsid w:val="0095192A"/>
    <w:rsid w:val="00951FFE"/>
    <w:rsid w:val="00954B3D"/>
    <w:rsid w:val="00954F3E"/>
    <w:rsid w:val="009570D2"/>
    <w:rsid w:val="00957307"/>
    <w:rsid w:val="009633FD"/>
    <w:rsid w:val="00967A7E"/>
    <w:rsid w:val="009702E9"/>
    <w:rsid w:val="00970DC9"/>
    <w:rsid w:val="0097178C"/>
    <w:rsid w:val="00973171"/>
    <w:rsid w:val="00973E6E"/>
    <w:rsid w:val="00977DF5"/>
    <w:rsid w:val="00980935"/>
    <w:rsid w:val="00981B0C"/>
    <w:rsid w:val="00981E15"/>
    <w:rsid w:val="009829DC"/>
    <w:rsid w:val="00983244"/>
    <w:rsid w:val="0098333D"/>
    <w:rsid w:val="00983A9B"/>
    <w:rsid w:val="009860DA"/>
    <w:rsid w:val="009878D9"/>
    <w:rsid w:val="00991512"/>
    <w:rsid w:val="00992327"/>
    <w:rsid w:val="00992D44"/>
    <w:rsid w:val="00994C14"/>
    <w:rsid w:val="00995A66"/>
    <w:rsid w:val="00995D2B"/>
    <w:rsid w:val="00996685"/>
    <w:rsid w:val="00997271"/>
    <w:rsid w:val="00997633"/>
    <w:rsid w:val="009978AF"/>
    <w:rsid w:val="009A0BF2"/>
    <w:rsid w:val="009A2156"/>
    <w:rsid w:val="009A5C79"/>
    <w:rsid w:val="009A603A"/>
    <w:rsid w:val="009A78F9"/>
    <w:rsid w:val="009B1AD7"/>
    <w:rsid w:val="009B29C3"/>
    <w:rsid w:val="009B31FE"/>
    <w:rsid w:val="009B42A4"/>
    <w:rsid w:val="009B720B"/>
    <w:rsid w:val="009C059B"/>
    <w:rsid w:val="009C061A"/>
    <w:rsid w:val="009C0E3A"/>
    <w:rsid w:val="009D0A4F"/>
    <w:rsid w:val="009D278C"/>
    <w:rsid w:val="009D3FF2"/>
    <w:rsid w:val="009D7242"/>
    <w:rsid w:val="009E0D85"/>
    <w:rsid w:val="009E1E38"/>
    <w:rsid w:val="009E3137"/>
    <w:rsid w:val="009E6047"/>
    <w:rsid w:val="009E6679"/>
    <w:rsid w:val="009F1D4C"/>
    <w:rsid w:val="009F2BB9"/>
    <w:rsid w:val="009F4610"/>
    <w:rsid w:val="00A00E8F"/>
    <w:rsid w:val="00A01FD0"/>
    <w:rsid w:val="00A021BB"/>
    <w:rsid w:val="00A0322E"/>
    <w:rsid w:val="00A03306"/>
    <w:rsid w:val="00A04013"/>
    <w:rsid w:val="00A05737"/>
    <w:rsid w:val="00A05AFF"/>
    <w:rsid w:val="00A05FAB"/>
    <w:rsid w:val="00A06634"/>
    <w:rsid w:val="00A10ADE"/>
    <w:rsid w:val="00A10EFD"/>
    <w:rsid w:val="00A11469"/>
    <w:rsid w:val="00A13425"/>
    <w:rsid w:val="00A2052C"/>
    <w:rsid w:val="00A2249C"/>
    <w:rsid w:val="00A23152"/>
    <w:rsid w:val="00A237DA"/>
    <w:rsid w:val="00A23969"/>
    <w:rsid w:val="00A23F9E"/>
    <w:rsid w:val="00A24A0A"/>
    <w:rsid w:val="00A27B52"/>
    <w:rsid w:val="00A33008"/>
    <w:rsid w:val="00A3398B"/>
    <w:rsid w:val="00A35908"/>
    <w:rsid w:val="00A3612E"/>
    <w:rsid w:val="00A36880"/>
    <w:rsid w:val="00A36D3E"/>
    <w:rsid w:val="00A40706"/>
    <w:rsid w:val="00A4273B"/>
    <w:rsid w:val="00A431E5"/>
    <w:rsid w:val="00A436FE"/>
    <w:rsid w:val="00A454AC"/>
    <w:rsid w:val="00A454E0"/>
    <w:rsid w:val="00A46A55"/>
    <w:rsid w:val="00A50A1E"/>
    <w:rsid w:val="00A52F41"/>
    <w:rsid w:val="00A56E99"/>
    <w:rsid w:val="00A61EB6"/>
    <w:rsid w:val="00A63AED"/>
    <w:rsid w:val="00A659F3"/>
    <w:rsid w:val="00A6644B"/>
    <w:rsid w:val="00A6742B"/>
    <w:rsid w:val="00A674D8"/>
    <w:rsid w:val="00A6786B"/>
    <w:rsid w:val="00A72107"/>
    <w:rsid w:val="00A7284B"/>
    <w:rsid w:val="00A73F74"/>
    <w:rsid w:val="00A74619"/>
    <w:rsid w:val="00A77618"/>
    <w:rsid w:val="00A7791D"/>
    <w:rsid w:val="00A77B62"/>
    <w:rsid w:val="00A80730"/>
    <w:rsid w:val="00A80E28"/>
    <w:rsid w:val="00A82851"/>
    <w:rsid w:val="00A82A88"/>
    <w:rsid w:val="00A83CE3"/>
    <w:rsid w:val="00A85324"/>
    <w:rsid w:val="00A86A53"/>
    <w:rsid w:val="00A9245A"/>
    <w:rsid w:val="00A9324B"/>
    <w:rsid w:val="00A93456"/>
    <w:rsid w:val="00A93809"/>
    <w:rsid w:val="00A93C9F"/>
    <w:rsid w:val="00A9452C"/>
    <w:rsid w:val="00A94CD4"/>
    <w:rsid w:val="00A94D6F"/>
    <w:rsid w:val="00A96A53"/>
    <w:rsid w:val="00A977DC"/>
    <w:rsid w:val="00AA1207"/>
    <w:rsid w:val="00AA3783"/>
    <w:rsid w:val="00AA5680"/>
    <w:rsid w:val="00AA5A4F"/>
    <w:rsid w:val="00AA5ED8"/>
    <w:rsid w:val="00AA5F96"/>
    <w:rsid w:val="00AA79CC"/>
    <w:rsid w:val="00AB0AEA"/>
    <w:rsid w:val="00AB1752"/>
    <w:rsid w:val="00AB3D74"/>
    <w:rsid w:val="00AB3E09"/>
    <w:rsid w:val="00AC16A6"/>
    <w:rsid w:val="00AC6230"/>
    <w:rsid w:val="00AC6C92"/>
    <w:rsid w:val="00AC7423"/>
    <w:rsid w:val="00AD1A96"/>
    <w:rsid w:val="00AD1D77"/>
    <w:rsid w:val="00AD21CB"/>
    <w:rsid w:val="00AD372A"/>
    <w:rsid w:val="00AD5771"/>
    <w:rsid w:val="00AD7217"/>
    <w:rsid w:val="00AE2936"/>
    <w:rsid w:val="00AE687F"/>
    <w:rsid w:val="00AE7E9C"/>
    <w:rsid w:val="00AF0B4D"/>
    <w:rsid w:val="00AF0BDC"/>
    <w:rsid w:val="00AF0CAE"/>
    <w:rsid w:val="00AF1DA6"/>
    <w:rsid w:val="00AF7CB4"/>
    <w:rsid w:val="00AF7EA7"/>
    <w:rsid w:val="00B00520"/>
    <w:rsid w:val="00B00E32"/>
    <w:rsid w:val="00B0132A"/>
    <w:rsid w:val="00B016B0"/>
    <w:rsid w:val="00B04578"/>
    <w:rsid w:val="00B05E77"/>
    <w:rsid w:val="00B075CA"/>
    <w:rsid w:val="00B11B7F"/>
    <w:rsid w:val="00B12202"/>
    <w:rsid w:val="00B125D1"/>
    <w:rsid w:val="00B13BF0"/>
    <w:rsid w:val="00B149DE"/>
    <w:rsid w:val="00B14E18"/>
    <w:rsid w:val="00B14FC3"/>
    <w:rsid w:val="00B163E6"/>
    <w:rsid w:val="00B1644D"/>
    <w:rsid w:val="00B17F12"/>
    <w:rsid w:val="00B20634"/>
    <w:rsid w:val="00B2092B"/>
    <w:rsid w:val="00B2351E"/>
    <w:rsid w:val="00B23B87"/>
    <w:rsid w:val="00B2481F"/>
    <w:rsid w:val="00B324D4"/>
    <w:rsid w:val="00B33782"/>
    <w:rsid w:val="00B34234"/>
    <w:rsid w:val="00B3522C"/>
    <w:rsid w:val="00B355C0"/>
    <w:rsid w:val="00B35A09"/>
    <w:rsid w:val="00B40178"/>
    <w:rsid w:val="00B408CB"/>
    <w:rsid w:val="00B4150D"/>
    <w:rsid w:val="00B42824"/>
    <w:rsid w:val="00B42A88"/>
    <w:rsid w:val="00B42F3A"/>
    <w:rsid w:val="00B439F3"/>
    <w:rsid w:val="00B447AE"/>
    <w:rsid w:val="00B47441"/>
    <w:rsid w:val="00B47ADD"/>
    <w:rsid w:val="00B52126"/>
    <w:rsid w:val="00B5303C"/>
    <w:rsid w:val="00B57F27"/>
    <w:rsid w:val="00B61BED"/>
    <w:rsid w:val="00B62645"/>
    <w:rsid w:val="00B656A5"/>
    <w:rsid w:val="00B65C38"/>
    <w:rsid w:val="00B66A09"/>
    <w:rsid w:val="00B66C43"/>
    <w:rsid w:val="00B67A50"/>
    <w:rsid w:val="00B67F3B"/>
    <w:rsid w:val="00B70108"/>
    <w:rsid w:val="00B7536A"/>
    <w:rsid w:val="00B75A40"/>
    <w:rsid w:val="00B75C26"/>
    <w:rsid w:val="00B77D79"/>
    <w:rsid w:val="00B81356"/>
    <w:rsid w:val="00B813A4"/>
    <w:rsid w:val="00B81841"/>
    <w:rsid w:val="00B81C77"/>
    <w:rsid w:val="00B82042"/>
    <w:rsid w:val="00B821B0"/>
    <w:rsid w:val="00B8222B"/>
    <w:rsid w:val="00B8569A"/>
    <w:rsid w:val="00B86223"/>
    <w:rsid w:val="00B864BA"/>
    <w:rsid w:val="00B86780"/>
    <w:rsid w:val="00B87B85"/>
    <w:rsid w:val="00B9369B"/>
    <w:rsid w:val="00B93A6E"/>
    <w:rsid w:val="00B946A7"/>
    <w:rsid w:val="00B95B5B"/>
    <w:rsid w:val="00B96858"/>
    <w:rsid w:val="00B96D5A"/>
    <w:rsid w:val="00B9738D"/>
    <w:rsid w:val="00BA287A"/>
    <w:rsid w:val="00BA2DFD"/>
    <w:rsid w:val="00BA5998"/>
    <w:rsid w:val="00BA6C4D"/>
    <w:rsid w:val="00BA7F15"/>
    <w:rsid w:val="00BB08FC"/>
    <w:rsid w:val="00BB4575"/>
    <w:rsid w:val="00BB5CD5"/>
    <w:rsid w:val="00BB63F0"/>
    <w:rsid w:val="00BC3125"/>
    <w:rsid w:val="00BC3727"/>
    <w:rsid w:val="00BC3BD2"/>
    <w:rsid w:val="00BC3F89"/>
    <w:rsid w:val="00BC740C"/>
    <w:rsid w:val="00BC7CFA"/>
    <w:rsid w:val="00BD02B0"/>
    <w:rsid w:val="00BD0538"/>
    <w:rsid w:val="00BD09E3"/>
    <w:rsid w:val="00BD0D65"/>
    <w:rsid w:val="00BD1392"/>
    <w:rsid w:val="00BD3453"/>
    <w:rsid w:val="00BE0629"/>
    <w:rsid w:val="00BE1282"/>
    <w:rsid w:val="00BE131F"/>
    <w:rsid w:val="00BE36F6"/>
    <w:rsid w:val="00BE4658"/>
    <w:rsid w:val="00BE6650"/>
    <w:rsid w:val="00BE6DBA"/>
    <w:rsid w:val="00BF1E17"/>
    <w:rsid w:val="00BF2A06"/>
    <w:rsid w:val="00BF3D87"/>
    <w:rsid w:val="00BF6BCE"/>
    <w:rsid w:val="00BF7593"/>
    <w:rsid w:val="00C003B8"/>
    <w:rsid w:val="00C01138"/>
    <w:rsid w:val="00C0238B"/>
    <w:rsid w:val="00C043DA"/>
    <w:rsid w:val="00C0609B"/>
    <w:rsid w:val="00C12BFD"/>
    <w:rsid w:val="00C12E03"/>
    <w:rsid w:val="00C164A1"/>
    <w:rsid w:val="00C168EB"/>
    <w:rsid w:val="00C2094B"/>
    <w:rsid w:val="00C23922"/>
    <w:rsid w:val="00C23C0C"/>
    <w:rsid w:val="00C245DD"/>
    <w:rsid w:val="00C2527D"/>
    <w:rsid w:val="00C255A1"/>
    <w:rsid w:val="00C25BB8"/>
    <w:rsid w:val="00C26F15"/>
    <w:rsid w:val="00C27A8C"/>
    <w:rsid w:val="00C27D31"/>
    <w:rsid w:val="00C3007A"/>
    <w:rsid w:val="00C308CA"/>
    <w:rsid w:val="00C31405"/>
    <w:rsid w:val="00C32ED2"/>
    <w:rsid w:val="00C33C63"/>
    <w:rsid w:val="00C35A20"/>
    <w:rsid w:val="00C447A0"/>
    <w:rsid w:val="00C4577C"/>
    <w:rsid w:val="00C459BB"/>
    <w:rsid w:val="00C45A6E"/>
    <w:rsid w:val="00C46CC8"/>
    <w:rsid w:val="00C526D4"/>
    <w:rsid w:val="00C5309B"/>
    <w:rsid w:val="00C54C76"/>
    <w:rsid w:val="00C54EA3"/>
    <w:rsid w:val="00C56132"/>
    <w:rsid w:val="00C57DA3"/>
    <w:rsid w:val="00C61A86"/>
    <w:rsid w:val="00C63D1D"/>
    <w:rsid w:val="00C63E9C"/>
    <w:rsid w:val="00C640E6"/>
    <w:rsid w:val="00C70EDD"/>
    <w:rsid w:val="00C717ED"/>
    <w:rsid w:val="00C7264E"/>
    <w:rsid w:val="00C76B5A"/>
    <w:rsid w:val="00C77214"/>
    <w:rsid w:val="00C80231"/>
    <w:rsid w:val="00C8367D"/>
    <w:rsid w:val="00C8696C"/>
    <w:rsid w:val="00C90E82"/>
    <w:rsid w:val="00C91BE5"/>
    <w:rsid w:val="00C932D1"/>
    <w:rsid w:val="00C933CD"/>
    <w:rsid w:val="00C9404F"/>
    <w:rsid w:val="00C94ABF"/>
    <w:rsid w:val="00C94F47"/>
    <w:rsid w:val="00C95289"/>
    <w:rsid w:val="00C95D11"/>
    <w:rsid w:val="00C97CB6"/>
    <w:rsid w:val="00CA2172"/>
    <w:rsid w:val="00CA4CAA"/>
    <w:rsid w:val="00CA5659"/>
    <w:rsid w:val="00CA6952"/>
    <w:rsid w:val="00CB0B6B"/>
    <w:rsid w:val="00CB0BD6"/>
    <w:rsid w:val="00CB0E22"/>
    <w:rsid w:val="00CB219B"/>
    <w:rsid w:val="00CB2D68"/>
    <w:rsid w:val="00CB40C2"/>
    <w:rsid w:val="00CB43B6"/>
    <w:rsid w:val="00CB4489"/>
    <w:rsid w:val="00CB6A3F"/>
    <w:rsid w:val="00CB716D"/>
    <w:rsid w:val="00CC1611"/>
    <w:rsid w:val="00CC19EE"/>
    <w:rsid w:val="00CC2834"/>
    <w:rsid w:val="00CC72BA"/>
    <w:rsid w:val="00CD0726"/>
    <w:rsid w:val="00CD4EF8"/>
    <w:rsid w:val="00CD5DC4"/>
    <w:rsid w:val="00CD64AA"/>
    <w:rsid w:val="00CD7183"/>
    <w:rsid w:val="00CD72B8"/>
    <w:rsid w:val="00CD75C3"/>
    <w:rsid w:val="00CE03AD"/>
    <w:rsid w:val="00CE051F"/>
    <w:rsid w:val="00CE0B24"/>
    <w:rsid w:val="00CE10BA"/>
    <w:rsid w:val="00CE16C5"/>
    <w:rsid w:val="00CE21FA"/>
    <w:rsid w:val="00CE32FB"/>
    <w:rsid w:val="00CE3F0A"/>
    <w:rsid w:val="00CE4589"/>
    <w:rsid w:val="00CE4EE6"/>
    <w:rsid w:val="00CE71D8"/>
    <w:rsid w:val="00CF0252"/>
    <w:rsid w:val="00CF2399"/>
    <w:rsid w:val="00CF48A2"/>
    <w:rsid w:val="00CF5A14"/>
    <w:rsid w:val="00CF6E53"/>
    <w:rsid w:val="00CF712A"/>
    <w:rsid w:val="00D006C6"/>
    <w:rsid w:val="00D016EE"/>
    <w:rsid w:val="00D04267"/>
    <w:rsid w:val="00D04E4A"/>
    <w:rsid w:val="00D07B73"/>
    <w:rsid w:val="00D12791"/>
    <w:rsid w:val="00D128BC"/>
    <w:rsid w:val="00D12AAC"/>
    <w:rsid w:val="00D1366B"/>
    <w:rsid w:val="00D1398D"/>
    <w:rsid w:val="00D13F8B"/>
    <w:rsid w:val="00D15009"/>
    <w:rsid w:val="00D16002"/>
    <w:rsid w:val="00D174C3"/>
    <w:rsid w:val="00D20E68"/>
    <w:rsid w:val="00D22E0C"/>
    <w:rsid w:val="00D22E65"/>
    <w:rsid w:val="00D239E9"/>
    <w:rsid w:val="00D246F9"/>
    <w:rsid w:val="00D26B85"/>
    <w:rsid w:val="00D26F5A"/>
    <w:rsid w:val="00D309D2"/>
    <w:rsid w:val="00D31A32"/>
    <w:rsid w:val="00D321C2"/>
    <w:rsid w:val="00D33099"/>
    <w:rsid w:val="00D34544"/>
    <w:rsid w:val="00D37C78"/>
    <w:rsid w:val="00D40CDF"/>
    <w:rsid w:val="00D423B3"/>
    <w:rsid w:val="00D43082"/>
    <w:rsid w:val="00D432B0"/>
    <w:rsid w:val="00D4584C"/>
    <w:rsid w:val="00D50A5C"/>
    <w:rsid w:val="00D5177B"/>
    <w:rsid w:val="00D54057"/>
    <w:rsid w:val="00D5458E"/>
    <w:rsid w:val="00D550D0"/>
    <w:rsid w:val="00D55B3E"/>
    <w:rsid w:val="00D56047"/>
    <w:rsid w:val="00D561A1"/>
    <w:rsid w:val="00D56640"/>
    <w:rsid w:val="00D56DD0"/>
    <w:rsid w:val="00D61917"/>
    <w:rsid w:val="00D61A0A"/>
    <w:rsid w:val="00D628CA"/>
    <w:rsid w:val="00D638A6"/>
    <w:rsid w:val="00D65C69"/>
    <w:rsid w:val="00D65D4F"/>
    <w:rsid w:val="00D66CBC"/>
    <w:rsid w:val="00D670B8"/>
    <w:rsid w:val="00D67B18"/>
    <w:rsid w:val="00D67E5D"/>
    <w:rsid w:val="00D70801"/>
    <w:rsid w:val="00D70981"/>
    <w:rsid w:val="00D70A82"/>
    <w:rsid w:val="00D70B08"/>
    <w:rsid w:val="00D7103F"/>
    <w:rsid w:val="00D7144A"/>
    <w:rsid w:val="00D72334"/>
    <w:rsid w:val="00D73C62"/>
    <w:rsid w:val="00D76B84"/>
    <w:rsid w:val="00D77326"/>
    <w:rsid w:val="00D803D4"/>
    <w:rsid w:val="00D805F8"/>
    <w:rsid w:val="00D85406"/>
    <w:rsid w:val="00D85505"/>
    <w:rsid w:val="00D906AD"/>
    <w:rsid w:val="00D90930"/>
    <w:rsid w:val="00D91C7D"/>
    <w:rsid w:val="00D91F64"/>
    <w:rsid w:val="00DA4F18"/>
    <w:rsid w:val="00DA745E"/>
    <w:rsid w:val="00DB147A"/>
    <w:rsid w:val="00DB2C7C"/>
    <w:rsid w:val="00DB355D"/>
    <w:rsid w:val="00DB4A7F"/>
    <w:rsid w:val="00DB7229"/>
    <w:rsid w:val="00DC0C2C"/>
    <w:rsid w:val="00DC1316"/>
    <w:rsid w:val="00DC14E1"/>
    <w:rsid w:val="00DC26F5"/>
    <w:rsid w:val="00DC2F4A"/>
    <w:rsid w:val="00DC531D"/>
    <w:rsid w:val="00DC7A2B"/>
    <w:rsid w:val="00DD13D7"/>
    <w:rsid w:val="00DD3184"/>
    <w:rsid w:val="00DD7819"/>
    <w:rsid w:val="00DE004C"/>
    <w:rsid w:val="00DE06C4"/>
    <w:rsid w:val="00DE2190"/>
    <w:rsid w:val="00DE58C0"/>
    <w:rsid w:val="00DE5EA0"/>
    <w:rsid w:val="00DE5F7A"/>
    <w:rsid w:val="00DE6FFF"/>
    <w:rsid w:val="00DE7300"/>
    <w:rsid w:val="00DE765B"/>
    <w:rsid w:val="00DF3268"/>
    <w:rsid w:val="00DF5099"/>
    <w:rsid w:val="00DF7547"/>
    <w:rsid w:val="00E001B5"/>
    <w:rsid w:val="00E051A3"/>
    <w:rsid w:val="00E06F07"/>
    <w:rsid w:val="00E06F5B"/>
    <w:rsid w:val="00E113DA"/>
    <w:rsid w:val="00E13201"/>
    <w:rsid w:val="00E1490C"/>
    <w:rsid w:val="00E15CFE"/>
    <w:rsid w:val="00E168B2"/>
    <w:rsid w:val="00E202AD"/>
    <w:rsid w:val="00E20879"/>
    <w:rsid w:val="00E21336"/>
    <w:rsid w:val="00E225B4"/>
    <w:rsid w:val="00E227AE"/>
    <w:rsid w:val="00E22B2D"/>
    <w:rsid w:val="00E234F5"/>
    <w:rsid w:val="00E23ED8"/>
    <w:rsid w:val="00E24BBF"/>
    <w:rsid w:val="00E25AA3"/>
    <w:rsid w:val="00E2626F"/>
    <w:rsid w:val="00E275B9"/>
    <w:rsid w:val="00E30B54"/>
    <w:rsid w:val="00E30EAC"/>
    <w:rsid w:val="00E30FA1"/>
    <w:rsid w:val="00E3384B"/>
    <w:rsid w:val="00E366DF"/>
    <w:rsid w:val="00E36817"/>
    <w:rsid w:val="00E37029"/>
    <w:rsid w:val="00E4014A"/>
    <w:rsid w:val="00E4054D"/>
    <w:rsid w:val="00E4082D"/>
    <w:rsid w:val="00E408D5"/>
    <w:rsid w:val="00E40B24"/>
    <w:rsid w:val="00E417B2"/>
    <w:rsid w:val="00E42FC3"/>
    <w:rsid w:val="00E43FD1"/>
    <w:rsid w:val="00E44138"/>
    <w:rsid w:val="00E44B1C"/>
    <w:rsid w:val="00E45605"/>
    <w:rsid w:val="00E47AE1"/>
    <w:rsid w:val="00E502E2"/>
    <w:rsid w:val="00E55CCA"/>
    <w:rsid w:val="00E560B3"/>
    <w:rsid w:val="00E6094E"/>
    <w:rsid w:val="00E64632"/>
    <w:rsid w:val="00E649A3"/>
    <w:rsid w:val="00E6561B"/>
    <w:rsid w:val="00E658BF"/>
    <w:rsid w:val="00E66118"/>
    <w:rsid w:val="00E707C7"/>
    <w:rsid w:val="00E71116"/>
    <w:rsid w:val="00E71F66"/>
    <w:rsid w:val="00E7297E"/>
    <w:rsid w:val="00E72CCD"/>
    <w:rsid w:val="00E73164"/>
    <w:rsid w:val="00E73DCA"/>
    <w:rsid w:val="00E75632"/>
    <w:rsid w:val="00E76F69"/>
    <w:rsid w:val="00E77441"/>
    <w:rsid w:val="00E8064C"/>
    <w:rsid w:val="00E8088D"/>
    <w:rsid w:val="00E811B0"/>
    <w:rsid w:val="00E847E0"/>
    <w:rsid w:val="00E84F5E"/>
    <w:rsid w:val="00E84F67"/>
    <w:rsid w:val="00E8583D"/>
    <w:rsid w:val="00E85BE8"/>
    <w:rsid w:val="00E86D1B"/>
    <w:rsid w:val="00E9046E"/>
    <w:rsid w:val="00E92A23"/>
    <w:rsid w:val="00E937ED"/>
    <w:rsid w:val="00E943A8"/>
    <w:rsid w:val="00E94A07"/>
    <w:rsid w:val="00E951DA"/>
    <w:rsid w:val="00E9668E"/>
    <w:rsid w:val="00E97385"/>
    <w:rsid w:val="00E97E9E"/>
    <w:rsid w:val="00EA066A"/>
    <w:rsid w:val="00EA177E"/>
    <w:rsid w:val="00EA23AC"/>
    <w:rsid w:val="00EA23F5"/>
    <w:rsid w:val="00EA3C2A"/>
    <w:rsid w:val="00EA4DE9"/>
    <w:rsid w:val="00EA5F18"/>
    <w:rsid w:val="00EA77FE"/>
    <w:rsid w:val="00EA7A01"/>
    <w:rsid w:val="00EB0BF3"/>
    <w:rsid w:val="00EB0DA8"/>
    <w:rsid w:val="00EB0EE6"/>
    <w:rsid w:val="00EB45D0"/>
    <w:rsid w:val="00EB63BD"/>
    <w:rsid w:val="00EB6976"/>
    <w:rsid w:val="00EB7284"/>
    <w:rsid w:val="00EC0695"/>
    <w:rsid w:val="00EC0F42"/>
    <w:rsid w:val="00EC318D"/>
    <w:rsid w:val="00EC68A3"/>
    <w:rsid w:val="00EC6A53"/>
    <w:rsid w:val="00ED0845"/>
    <w:rsid w:val="00ED0EF8"/>
    <w:rsid w:val="00ED1D56"/>
    <w:rsid w:val="00ED25F8"/>
    <w:rsid w:val="00ED28E8"/>
    <w:rsid w:val="00ED3005"/>
    <w:rsid w:val="00ED600F"/>
    <w:rsid w:val="00EE12D2"/>
    <w:rsid w:val="00EE2CFF"/>
    <w:rsid w:val="00EE36D8"/>
    <w:rsid w:val="00EE404A"/>
    <w:rsid w:val="00EE4163"/>
    <w:rsid w:val="00EE5F75"/>
    <w:rsid w:val="00EE6B17"/>
    <w:rsid w:val="00EE6BC4"/>
    <w:rsid w:val="00EE78D3"/>
    <w:rsid w:val="00EF00B6"/>
    <w:rsid w:val="00EF23A7"/>
    <w:rsid w:val="00EF424D"/>
    <w:rsid w:val="00EF4718"/>
    <w:rsid w:val="00EF795D"/>
    <w:rsid w:val="00F0016C"/>
    <w:rsid w:val="00F00CC1"/>
    <w:rsid w:val="00F00E9A"/>
    <w:rsid w:val="00F03056"/>
    <w:rsid w:val="00F03C55"/>
    <w:rsid w:val="00F06DC9"/>
    <w:rsid w:val="00F06E12"/>
    <w:rsid w:val="00F10BE2"/>
    <w:rsid w:val="00F1143B"/>
    <w:rsid w:val="00F11910"/>
    <w:rsid w:val="00F12CE6"/>
    <w:rsid w:val="00F1581B"/>
    <w:rsid w:val="00F15EAD"/>
    <w:rsid w:val="00F173B1"/>
    <w:rsid w:val="00F20350"/>
    <w:rsid w:val="00F2137F"/>
    <w:rsid w:val="00F21CD6"/>
    <w:rsid w:val="00F235C8"/>
    <w:rsid w:val="00F23923"/>
    <w:rsid w:val="00F2712F"/>
    <w:rsid w:val="00F30BFF"/>
    <w:rsid w:val="00F30CD1"/>
    <w:rsid w:val="00F3129D"/>
    <w:rsid w:val="00F312E6"/>
    <w:rsid w:val="00F34CA5"/>
    <w:rsid w:val="00F34D7D"/>
    <w:rsid w:val="00F369B0"/>
    <w:rsid w:val="00F370AC"/>
    <w:rsid w:val="00F4511E"/>
    <w:rsid w:val="00F466B5"/>
    <w:rsid w:val="00F47AE3"/>
    <w:rsid w:val="00F550A6"/>
    <w:rsid w:val="00F565A6"/>
    <w:rsid w:val="00F5664A"/>
    <w:rsid w:val="00F56EE2"/>
    <w:rsid w:val="00F610B9"/>
    <w:rsid w:val="00F64C92"/>
    <w:rsid w:val="00F65F84"/>
    <w:rsid w:val="00F67200"/>
    <w:rsid w:val="00F72920"/>
    <w:rsid w:val="00F80466"/>
    <w:rsid w:val="00F8090E"/>
    <w:rsid w:val="00F83A48"/>
    <w:rsid w:val="00F86079"/>
    <w:rsid w:val="00F9050A"/>
    <w:rsid w:val="00F90E49"/>
    <w:rsid w:val="00F911A4"/>
    <w:rsid w:val="00F92E39"/>
    <w:rsid w:val="00F94C2A"/>
    <w:rsid w:val="00F94E31"/>
    <w:rsid w:val="00F9515C"/>
    <w:rsid w:val="00F9570D"/>
    <w:rsid w:val="00F97028"/>
    <w:rsid w:val="00FA07FD"/>
    <w:rsid w:val="00FA3837"/>
    <w:rsid w:val="00FA3893"/>
    <w:rsid w:val="00FA391B"/>
    <w:rsid w:val="00FA3C57"/>
    <w:rsid w:val="00FA541A"/>
    <w:rsid w:val="00FA6E1D"/>
    <w:rsid w:val="00FA7B5C"/>
    <w:rsid w:val="00FB0ED5"/>
    <w:rsid w:val="00FB1A95"/>
    <w:rsid w:val="00FB1C47"/>
    <w:rsid w:val="00FB1ECB"/>
    <w:rsid w:val="00FB25D7"/>
    <w:rsid w:val="00FB2B71"/>
    <w:rsid w:val="00FB2C2F"/>
    <w:rsid w:val="00FB589F"/>
    <w:rsid w:val="00FB6510"/>
    <w:rsid w:val="00FB6D4E"/>
    <w:rsid w:val="00FB7156"/>
    <w:rsid w:val="00FB783D"/>
    <w:rsid w:val="00FC1ACE"/>
    <w:rsid w:val="00FC1CC4"/>
    <w:rsid w:val="00FC2351"/>
    <w:rsid w:val="00FC23C0"/>
    <w:rsid w:val="00FC38AB"/>
    <w:rsid w:val="00FC3ECE"/>
    <w:rsid w:val="00FC4B8E"/>
    <w:rsid w:val="00FC588A"/>
    <w:rsid w:val="00FD2711"/>
    <w:rsid w:val="00FD4051"/>
    <w:rsid w:val="00FD47C5"/>
    <w:rsid w:val="00FD70E4"/>
    <w:rsid w:val="00FD7D57"/>
    <w:rsid w:val="00FE06B1"/>
    <w:rsid w:val="00FE26F7"/>
    <w:rsid w:val="00FE3F63"/>
    <w:rsid w:val="00FE487D"/>
    <w:rsid w:val="00FE4C72"/>
    <w:rsid w:val="00FE53C5"/>
    <w:rsid w:val="00FE5844"/>
    <w:rsid w:val="00FE58B1"/>
    <w:rsid w:val="00FE6D06"/>
    <w:rsid w:val="00FE6F28"/>
    <w:rsid w:val="00FF08F6"/>
    <w:rsid w:val="00FF10D6"/>
    <w:rsid w:val="00FF1AF7"/>
    <w:rsid w:val="00F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DC7157"/>
  <w15:docId w15:val="{B2C60835-B4F5-479E-BF5D-82217769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04A"/>
    <w:pPr>
      <w:spacing w:before="120" w:line="360" w:lineRule="auto"/>
      <w:jc w:val="both"/>
    </w:pPr>
    <w:rPr>
      <w:rFonts w:ascii="Arial" w:eastAsia="Times New Roman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1CD6"/>
    <w:pPr>
      <w:keepNext/>
      <w:keepLines/>
      <w:numPr>
        <w:numId w:val="1"/>
      </w:numPr>
      <w:spacing w:before="0" w:after="240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6D7A"/>
    <w:pPr>
      <w:numPr>
        <w:ilvl w:val="1"/>
        <w:numId w:val="1"/>
      </w:numPr>
      <w:spacing w:before="360" w:after="120"/>
      <w:jc w:val="left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7B52"/>
    <w:pPr>
      <w:numPr>
        <w:ilvl w:val="2"/>
        <w:numId w:val="1"/>
      </w:numPr>
      <w:spacing w:after="120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E77441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B6976"/>
    <w:pPr>
      <w:keepNext/>
      <w:keepLines/>
      <w:numPr>
        <w:ilvl w:val="4"/>
        <w:numId w:val="1"/>
      </w:numPr>
      <w:spacing w:before="200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140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140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140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140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sid w:val="00AD21CB"/>
    <w:rPr>
      <w:b/>
      <w:bCs/>
    </w:rPr>
  </w:style>
  <w:style w:type="character" w:styleId="nfase">
    <w:name w:val="Emphasis"/>
    <w:basedOn w:val="Fontepargpadro"/>
    <w:qFormat/>
    <w:rsid w:val="00AD21CB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F21CD6"/>
    <w:rPr>
      <w:rFonts w:ascii="Arial" w:eastAsia="Times New Roman" w:hAnsi="Arial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66D7A"/>
    <w:rPr>
      <w:rFonts w:ascii="Arial" w:eastAsia="Times New Roman" w:hAnsi="Arial"/>
      <w:b/>
      <w:sz w:val="24"/>
    </w:rPr>
  </w:style>
  <w:style w:type="paragraph" w:styleId="Cabealho">
    <w:name w:val="header"/>
    <w:basedOn w:val="Normal"/>
    <w:link w:val="CabealhoChar"/>
    <w:uiPriority w:val="99"/>
    <w:unhideWhenUsed/>
    <w:rsid w:val="004E24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E2416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E24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E2416"/>
    <w:rPr>
      <w:rFonts w:ascii="Times New Roman" w:eastAsia="Times New Roman" w:hAnsi="Times New Roman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4E241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E24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416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EA4DE9"/>
    <w:pPr>
      <w:spacing w:before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EA4DE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A4DE9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EA4DE9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7A2B"/>
    <w:pPr>
      <w:numPr>
        <w:ilvl w:val="1"/>
      </w:numPr>
    </w:pPr>
    <w:rPr>
      <w:i/>
      <w:iCs/>
      <w:color w:val="4F81BD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C7A2B"/>
    <w:rPr>
      <w:rFonts w:ascii="Times New Roman" w:eastAsia="Times New Roman" w:hAnsi="Times New Roman" w:cs="Times New Roman"/>
      <w:i/>
      <w:iCs/>
      <w:color w:val="4F81BD"/>
      <w:spacing w:val="15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079BA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482B88"/>
    <w:rPr>
      <w:color w:val="800080"/>
      <w:u w:val="single"/>
    </w:rPr>
  </w:style>
  <w:style w:type="character" w:styleId="TextodoEspaoReservado">
    <w:name w:val="Placeholder Text"/>
    <w:basedOn w:val="Fontepargpadro"/>
    <w:uiPriority w:val="99"/>
    <w:semiHidden/>
    <w:rsid w:val="007D3885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F65F84"/>
    <w:pPr>
      <w:spacing w:before="240" w:after="120"/>
      <w:jc w:val="left"/>
    </w:pPr>
    <w:rPr>
      <w:b/>
      <w:bCs/>
      <w:sz w:val="20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A27B52"/>
    <w:rPr>
      <w:rFonts w:ascii="Arial" w:eastAsia="Times New Roman" w:hAnsi="Arial"/>
      <w:b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E77441"/>
    <w:rPr>
      <w:rFonts w:ascii="Arial" w:eastAsia="Times New Roman" w:hAnsi="Arial"/>
      <w:b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EB6976"/>
    <w:rPr>
      <w:rFonts w:ascii="Arial" w:eastAsia="Times New Roman" w:hAnsi="Arial"/>
      <w:b/>
      <w:sz w:val="24"/>
    </w:rPr>
  </w:style>
  <w:style w:type="paragraph" w:customStyle="1" w:styleId="Quadro">
    <w:name w:val="Quadro"/>
    <w:basedOn w:val="Normal"/>
    <w:qFormat/>
    <w:rsid w:val="009878D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caps/>
      <w:sz w:val="20"/>
    </w:rPr>
  </w:style>
  <w:style w:type="paragraph" w:styleId="Bibliografia">
    <w:name w:val="Bibliography"/>
    <w:basedOn w:val="Normal"/>
    <w:next w:val="Normal"/>
    <w:uiPriority w:val="37"/>
    <w:unhideWhenUsed/>
    <w:rsid w:val="001D0CC9"/>
  </w:style>
  <w:style w:type="paragraph" w:customStyle="1" w:styleId="Fonte">
    <w:name w:val="Fonte"/>
    <w:basedOn w:val="PargrafodaLista"/>
    <w:next w:val="Normal"/>
    <w:qFormat/>
    <w:rsid w:val="002A3E07"/>
    <w:pPr>
      <w:numPr>
        <w:numId w:val="2"/>
      </w:numPr>
      <w:spacing w:after="240"/>
      <w:jc w:val="left"/>
    </w:pPr>
    <w:rPr>
      <w:sz w:val="20"/>
    </w:rPr>
  </w:style>
  <w:style w:type="paragraph" w:customStyle="1" w:styleId="CitaoABNT4Linhas">
    <w:name w:val="CitaçãoABNT4+Linhas"/>
    <w:basedOn w:val="Normal"/>
    <w:qFormat/>
    <w:rsid w:val="000F5ADE"/>
    <w:pPr>
      <w:spacing w:before="240" w:after="240" w:line="240" w:lineRule="auto"/>
      <w:ind w:left="2268"/>
    </w:pPr>
    <w:rPr>
      <w:sz w:val="20"/>
    </w:rPr>
  </w:style>
  <w:style w:type="paragraph" w:customStyle="1" w:styleId="SQL">
    <w:name w:val="SQL"/>
    <w:basedOn w:val="Normal"/>
    <w:qFormat/>
    <w:rsid w:val="009413F0"/>
    <w:pPr>
      <w:shd w:val="clear" w:color="auto" w:fill="F2F2F2" w:themeFill="background1" w:themeFillShade="F2"/>
      <w:spacing w:line="240" w:lineRule="auto"/>
      <w:jc w:val="left"/>
    </w:pPr>
    <w:rPr>
      <w:rFonts w:ascii="Consolas" w:hAnsi="Consolas"/>
      <w:sz w:val="20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140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140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14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1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Entidade">
    <w:name w:val="Entidade"/>
    <w:basedOn w:val="Fontepargpadro"/>
    <w:uiPriority w:val="1"/>
    <w:qFormat/>
    <w:rsid w:val="0077162F"/>
    <w:rPr>
      <w:rFonts w:ascii="Arial" w:hAnsi="Arial"/>
      <w:smallCaps/>
      <w:dstrike w:val="0"/>
      <w:sz w:val="24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1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962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3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AppData\Roaming\Microsoft\Modelos\RedeEng_Docs_model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Com08</b:Tag>
    <b:SourceType>BookSection</b:SourceType>
    <b:Guid>{1EAC8C97-965C-41BA-944D-30EC68AAC0CA}</b:Guid>
    <b:Author>
      <b:Author>
        <b:Corporate>Comanda</b:Corporate>
      </b:Author>
      <b:BookAuthor>
        <b:NameList>
          <b:Person>
            <b:Last>Letras</b:Last>
            <b:First>Academia</b:First>
            <b:Middle>Brasileira de</b:Middle>
          </b:Person>
        </b:NameList>
      </b:BookAuthor>
    </b:Author>
    <b:Year>2008</b:Year>
    <b:City>São Paulo</b:City>
    <b:Publisher>Cia. Editora Nacional</b:Publisher>
    <b:Edition>2ª</b:Edition>
    <b:BookTitle>Dicionário Escolar da Língua Portuguesa</b:BookTitle>
    <b:RefOrder>1</b:RefOrder>
  </b:Source>
</b:Sources>
</file>

<file path=customXml/itemProps1.xml><?xml version="1.0" encoding="utf-8"?>
<ds:datastoreItem xmlns:ds="http://schemas.openxmlformats.org/officeDocument/2006/customXml" ds:itemID="{3EB6FA28-58A7-4E73-B5DF-EFE6F808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RedeEng_Docs_modelo.dotx</Template>
  <TotalTime>3532</TotalTime>
  <Pages>11</Pages>
  <Words>955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Marcos M. Chaves</dc:creator>
  <cp:lastModifiedBy>EA - Marcos Diniz Magalhaes Chaves</cp:lastModifiedBy>
  <cp:revision>696</cp:revision>
  <cp:lastPrinted>2024-01-27T19:31:00Z</cp:lastPrinted>
  <dcterms:created xsi:type="dcterms:W3CDTF">2012-07-02T17:19:00Z</dcterms:created>
  <dcterms:modified xsi:type="dcterms:W3CDTF">2024-02-01T13:36:00Z</dcterms:modified>
  <cp:contentStatus>OK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kypeName">
    <vt:lpwstr>projectumti</vt:lpwstr>
  </property>
</Properties>
</file>